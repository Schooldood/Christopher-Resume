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6732"/>
      </w:tblGrid>
      <w:tr w:rsidR="002C2CDD" w:rsidRPr="00906BEE" w14:paraId="19444257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E106D59" w14:textId="631438E1" w:rsidR="00523479" w:rsidRPr="00906BEE" w:rsidRDefault="009F6B01" w:rsidP="00523479">
            <w:pPr>
              <w:pStyle w:val="Initials"/>
            </w:pPr>
            <w:r>
              <w:t>cj</w:t>
            </w:r>
            <w:r w:rsidR="004632B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 wp14:anchorId="7070E789" wp14:editId="336C76B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8770" cy="1795145"/>
                      <wp:effectExtent l="0" t="0" r="0" b="0"/>
                      <wp:wrapNone/>
                      <wp:docPr id="34" name="Group 1" title="Header graphic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668770" cy="179514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A7B11B0" id="Group 1" o:spid="_x0000_s1026" alt="Title: Header graphics" style="position:absolute;margin-left:0;margin-top:-38.15pt;width:525.1pt;height:141.35pt;z-index:-251658240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473FA907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C06BD58E5AC46CF9034BA0B35EDBC38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06438954" w14:textId="211A17EF" w:rsidR="002C2CDD" w:rsidRPr="00906BEE" w:rsidRDefault="00FE2964" w:rsidP="006151AE">
            <w:r>
              <w:t>T</w:t>
            </w:r>
            <w:r w:rsidR="006151AE">
              <w:t>o obtain a</w:t>
            </w:r>
            <w:r w:rsidR="00FD1C9A">
              <w:t xml:space="preserve"> job that </w:t>
            </w:r>
            <w:r w:rsidR="00D84CB3">
              <w:t xml:space="preserve">leverages </w:t>
            </w:r>
            <w:r w:rsidR="00FD1C9A">
              <w:t xml:space="preserve">my </w:t>
            </w:r>
            <w:r w:rsidR="00C4055E">
              <w:t xml:space="preserve">degree program. </w:t>
            </w:r>
          </w:p>
          <w:p w14:paraId="67F82278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BD04B128677D41C6AF5D0AA4AA208EF6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4557B0ED" w14:textId="77777777" w:rsidR="00741125" w:rsidRDefault="00340F58" w:rsidP="00A11F0E">
            <w:pPr>
              <w:pStyle w:val="ListParagraph"/>
              <w:numPr>
                <w:ilvl w:val="0"/>
                <w:numId w:val="11"/>
              </w:numPr>
            </w:pPr>
            <w:r>
              <w:t>Customer service</w:t>
            </w:r>
          </w:p>
          <w:p w14:paraId="6F591BDD" w14:textId="77777777" w:rsidR="00340F58" w:rsidRDefault="00340F58" w:rsidP="00A11F0E">
            <w:pPr>
              <w:pStyle w:val="ListParagraph"/>
              <w:numPr>
                <w:ilvl w:val="0"/>
                <w:numId w:val="11"/>
              </w:numPr>
            </w:pPr>
            <w:r>
              <w:t>Programming</w:t>
            </w:r>
          </w:p>
          <w:p w14:paraId="00E26E5B" w14:textId="77777777" w:rsidR="00340F58" w:rsidRDefault="003505C1" w:rsidP="00A11F0E">
            <w:pPr>
              <w:pStyle w:val="ListParagraph"/>
              <w:numPr>
                <w:ilvl w:val="0"/>
                <w:numId w:val="11"/>
              </w:numPr>
            </w:pPr>
            <w:r>
              <w:t>Java</w:t>
            </w:r>
          </w:p>
          <w:p w14:paraId="19C48B28" w14:textId="2DD16500" w:rsidR="003505C1" w:rsidRDefault="003505C1" w:rsidP="004A4192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</w:p>
          <w:p w14:paraId="761BE389" w14:textId="77777777" w:rsidR="003505C1" w:rsidRDefault="0054161B" w:rsidP="00A11F0E">
            <w:pPr>
              <w:pStyle w:val="ListParagraph"/>
              <w:numPr>
                <w:ilvl w:val="0"/>
                <w:numId w:val="11"/>
              </w:numPr>
            </w:pPr>
            <w:r>
              <w:t>Html and CSS</w:t>
            </w:r>
          </w:p>
          <w:p w14:paraId="354F5652" w14:textId="62FB4EC0" w:rsidR="0054161B" w:rsidRPr="00906BEE" w:rsidRDefault="00952A3D" w:rsidP="00A11F0E">
            <w:pPr>
              <w:pStyle w:val="ListParagraph"/>
              <w:numPr>
                <w:ilvl w:val="0"/>
                <w:numId w:val="11"/>
              </w:numPr>
            </w:pPr>
            <w:r>
              <w:t>J</w:t>
            </w:r>
            <w:r w:rsidR="0054161B">
              <w:t xml:space="preserve">ROTC </w:t>
            </w:r>
            <w:r>
              <w:t>armed drill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6732"/>
            </w:tblGrid>
            <w:tr w:rsidR="00C612DA" w:rsidRPr="00906BEE" w14:paraId="39FB7A01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FAF63E0" w14:textId="7F92D8FA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2A7C221E9EF94D1D8CC465C7074960BF"/>
                      </w:placeholder>
                      <w15:appearance w15:val="hidden"/>
                    </w:sdtPr>
                    <w:sdtContent>
                      <w:r w:rsidR="006151AE">
                        <w:t xml:space="preserve">Christopher Jules </w:t>
                      </w:r>
                    </w:sdtContent>
                  </w:sdt>
                </w:p>
                <w:p w14:paraId="46976B48" w14:textId="2127B2EB" w:rsidR="00906BEE" w:rsidRPr="00906BEE" w:rsidRDefault="00000000" w:rsidP="00906BEE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6D18B7F0D1B443C1933A5463B72582B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 w:rsidR="00622D8D">
                        <w:t xml:space="preserve">737 </w:t>
                      </w:r>
                      <w:r w:rsidR="00BA69EE">
                        <w:t>N May St. Aurora Il 60</w:t>
                      </w:r>
                      <w:r w:rsidR="003B556F">
                        <w:t>506 | (331) 231-1809</w:t>
                      </w:r>
                    </w:sdtContent>
                  </w:sdt>
                </w:p>
              </w:tc>
            </w:tr>
          </w:tbl>
          <w:p w14:paraId="7F8451D3" w14:textId="77777777" w:rsidR="002C2CDD" w:rsidRPr="00906BEE" w:rsidRDefault="00000000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E5E6DB89FA94D0B867EAD7C19AD6AFD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Experience</w:t>
                </w:r>
              </w:sdtContent>
            </w:sdt>
          </w:p>
          <w:p w14:paraId="12440736" w14:textId="20ADFD43" w:rsidR="002C2CDD" w:rsidRDefault="00604FF3" w:rsidP="007569C1">
            <w:pPr>
              <w:pStyle w:val="Heading4"/>
            </w:pPr>
            <w:r>
              <w:t>Food handler and cashier</w:t>
            </w:r>
            <w:r w:rsidR="002C2CDD" w:rsidRPr="00906BEE">
              <w:t xml:space="preserve"> • </w:t>
            </w:r>
            <w:r w:rsidR="00C569C3">
              <w:t>Nin</w:t>
            </w:r>
            <w:r w:rsidR="00B6666C">
              <w:t>ivee concess</w:t>
            </w:r>
            <w:r>
              <w:t>ions</w:t>
            </w:r>
            <w:r w:rsidR="002C2CDD" w:rsidRPr="00906BEE">
              <w:t xml:space="preserve"> • </w:t>
            </w:r>
            <w:r w:rsidR="00D0409A">
              <w:t>2018</w:t>
            </w:r>
            <w:r w:rsidR="00F47E97" w:rsidRPr="00906BEE">
              <w:t xml:space="preserve"> – </w:t>
            </w:r>
            <w:r w:rsidR="00450384">
              <w:t>2020</w:t>
            </w:r>
          </w:p>
          <w:p w14:paraId="187BDB73" w14:textId="5FB49310" w:rsidR="00EE0F7C" w:rsidRPr="00D16D28" w:rsidRDefault="00530BAA" w:rsidP="00EE0F7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t>Fast-paced</w:t>
            </w:r>
            <w:r w:rsidR="00171C57">
              <w:t xml:space="preserve"> </w:t>
            </w:r>
            <w:r w:rsidR="005522FF">
              <w:t>movement in the kitchen</w:t>
            </w:r>
          </w:p>
          <w:p w14:paraId="2D169830" w14:textId="6FE2359D" w:rsidR="00D16D28" w:rsidRPr="007A4061" w:rsidRDefault="007A4061" w:rsidP="00EE0F7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t>Customer Service</w:t>
            </w:r>
          </w:p>
          <w:p w14:paraId="444A8A23" w14:textId="1C6902F9" w:rsidR="007A4061" w:rsidRPr="005522FF" w:rsidRDefault="007A4061" w:rsidP="00EE0F7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t>Cooking food</w:t>
            </w:r>
          </w:p>
          <w:p w14:paraId="75717395" w14:textId="06AFD411" w:rsidR="005522FF" w:rsidRPr="00EE0F7C" w:rsidRDefault="005522FF" w:rsidP="00EE0F7C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/>
              </w:rPr>
            </w:pPr>
            <w:r>
              <w:t>Working with others in the kitchen</w:t>
            </w:r>
          </w:p>
          <w:p w14:paraId="6FCEFD65" w14:textId="77777777" w:rsidR="00EE0F7C" w:rsidRDefault="00EE0F7C" w:rsidP="00A0381B">
            <w:pPr>
              <w:rPr>
                <w:rFonts w:asciiTheme="majorHAnsi" w:hAnsiTheme="majorHAnsi"/>
              </w:rPr>
            </w:pPr>
          </w:p>
          <w:p w14:paraId="3A85BABB" w14:textId="79F040A5" w:rsidR="00954233" w:rsidRDefault="00C46CE4" w:rsidP="00A0381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STOCKING </w:t>
            </w:r>
            <w:r w:rsidR="00B10F67" w:rsidRPr="00906BEE">
              <w:t xml:space="preserve">• </w:t>
            </w:r>
            <w:r w:rsidR="00240068">
              <w:rPr>
                <w:rFonts w:asciiTheme="majorHAnsi" w:hAnsiTheme="majorHAnsi"/>
              </w:rPr>
              <w:t xml:space="preserve">WALMART </w:t>
            </w:r>
            <w:r w:rsidR="00B94151" w:rsidRPr="00906BEE">
              <w:t>•</w:t>
            </w:r>
            <w:r w:rsidR="00507006">
              <w:t xml:space="preserve"> </w:t>
            </w:r>
            <w:r w:rsidR="00507006">
              <w:rPr>
                <w:rFonts w:asciiTheme="majorHAnsi" w:hAnsiTheme="majorHAnsi"/>
              </w:rPr>
              <w:t xml:space="preserve">2022 </w:t>
            </w:r>
            <w:r w:rsidR="009B655A">
              <w:rPr>
                <w:rFonts w:asciiTheme="majorHAnsi" w:hAnsiTheme="majorHAnsi"/>
              </w:rPr>
              <w:t>–</w:t>
            </w:r>
            <w:r w:rsidR="00507006">
              <w:rPr>
                <w:rFonts w:asciiTheme="majorHAnsi" w:hAnsiTheme="majorHAnsi"/>
              </w:rPr>
              <w:t xml:space="preserve"> </w:t>
            </w:r>
            <w:r w:rsidR="00954233">
              <w:rPr>
                <w:rFonts w:asciiTheme="majorHAnsi" w:hAnsiTheme="majorHAnsi"/>
              </w:rPr>
              <w:t>CURRENT</w:t>
            </w:r>
          </w:p>
          <w:p w14:paraId="239DB149" w14:textId="08DE1324" w:rsidR="009B655A" w:rsidRDefault="00A35838" w:rsidP="00A35838">
            <w:pPr>
              <w:pStyle w:val="ListParagraph"/>
              <w:numPr>
                <w:ilvl w:val="0"/>
                <w:numId w:val="11"/>
              </w:numPr>
            </w:pPr>
            <w:r>
              <w:t>Stocking products onto shelves</w:t>
            </w:r>
          </w:p>
          <w:p w14:paraId="37F938A3" w14:textId="7451D688" w:rsidR="00A35838" w:rsidRPr="009B655A" w:rsidRDefault="00A35838" w:rsidP="00A35838">
            <w:pPr>
              <w:pStyle w:val="ListParagraph"/>
              <w:numPr>
                <w:ilvl w:val="0"/>
                <w:numId w:val="11"/>
              </w:numPr>
            </w:pPr>
            <w:r>
              <w:t>Unloading trucks</w:t>
            </w:r>
          </w:p>
          <w:p w14:paraId="43DF40D1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06B01219783406996FCE5280A588632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66C665EB" w14:textId="15A66593" w:rsidR="002C2CDD" w:rsidRPr="00906BEE" w:rsidRDefault="00637B94" w:rsidP="007569C1">
            <w:pPr>
              <w:pStyle w:val="Heading4"/>
            </w:pPr>
            <w:r>
              <w:t>High school diploma</w:t>
            </w:r>
            <w:r w:rsidR="002C2CDD" w:rsidRPr="00906BEE">
              <w:t xml:space="preserve"> • </w:t>
            </w:r>
            <w:r w:rsidR="000D0FAA">
              <w:t>August 20</w:t>
            </w:r>
            <w:r>
              <w:t>17</w:t>
            </w:r>
            <w:r w:rsidR="00815F4B">
              <w:t xml:space="preserve"> – 202</w:t>
            </w:r>
            <w:r w:rsidR="000F2586">
              <w:t>1</w:t>
            </w:r>
            <w:r w:rsidR="00815F4B">
              <w:t xml:space="preserve"> </w:t>
            </w:r>
            <w:r w:rsidR="002C2CDD" w:rsidRPr="00906BEE">
              <w:t xml:space="preserve">• </w:t>
            </w:r>
            <w:r w:rsidR="000D0FAA">
              <w:t>Bolingbrook high school</w:t>
            </w:r>
          </w:p>
          <w:p w14:paraId="6440D9F6" w14:textId="0E6ED24E" w:rsidR="002C2CDD" w:rsidRPr="00906BEE" w:rsidRDefault="00812D49" w:rsidP="007569C1">
            <w:r>
              <w:t>Bolingbrook high school college prep diploma.</w:t>
            </w:r>
          </w:p>
          <w:p w14:paraId="132C86EF" w14:textId="77777777" w:rsidR="002C2CDD" w:rsidRPr="00906BEE" w:rsidRDefault="00000000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814DBCE1DE3A4B50A3E73FA01C2D4D8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Volunteer Experience or Leadership</w:t>
                </w:r>
              </w:sdtContent>
            </w:sdt>
          </w:p>
          <w:p w14:paraId="0902C1D2" w14:textId="2ACCC240" w:rsidR="00B166C9" w:rsidRDefault="00952A3D" w:rsidP="00741125">
            <w:r>
              <w:t>JROTC</w:t>
            </w:r>
            <w:r w:rsidR="005D10B3">
              <w:t xml:space="preserve"> drill team armed solo commander</w:t>
            </w:r>
            <w:r w:rsidR="00CB3A50">
              <w:t>.</w:t>
            </w:r>
          </w:p>
          <w:p w14:paraId="4A15A066" w14:textId="5592D0C0" w:rsidR="00CB3A50" w:rsidRDefault="00447874" w:rsidP="00CB3A50">
            <w:pPr>
              <w:pStyle w:val="ListParagraph"/>
              <w:numPr>
                <w:ilvl w:val="0"/>
                <w:numId w:val="11"/>
              </w:numPr>
            </w:pPr>
            <w:r>
              <w:t xml:space="preserve">undefeated </w:t>
            </w:r>
            <w:r w:rsidR="00F13AA7">
              <w:t>southwest</w:t>
            </w:r>
            <w:r>
              <w:t xml:space="preserve"> conference champion</w:t>
            </w:r>
          </w:p>
          <w:p w14:paraId="2D890600" w14:textId="6A0DACE6" w:rsidR="00CB3A50" w:rsidRDefault="00AB5793" w:rsidP="00CB3A50">
            <w:pPr>
              <w:pStyle w:val="ListParagraph"/>
              <w:numPr>
                <w:ilvl w:val="0"/>
                <w:numId w:val="11"/>
              </w:numPr>
            </w:pPr>
            <w:r>
              <w:t>training in development of junior team members</w:t>
            </w:r>
          </w:p>
          <w:p w14:paraId="2E4146C2" w14:textId="58361323" w:rsidR="00741125" w:rsidRPr="00906BEE" w:rsidRDefault="00F56EB1" w:rsidP="00CB3A50">
            <w:r>
              <w:t xml:space="preserve">Second in command over the </w:t>
            </w:r>
            <w:r w:rsidR="00DA528A">
              <w:t>Unmanned Aerial Vehicle</w:t>
            </w:r>
            <w:r w:rsidR="00AA0DFE">
              <w:t xml:space="preserve"> (UAV)</w:t>
            </w:r>
            <w:r w:rsidR="00DA528A">
              <w:t xml:space="preserve"> club</w:t>
            </w:r>
            <w:r>
              <w:t xml:space="preserve"> </w:t>
            </w:r>
            <w:r w:rsidR="004C048D">
              <w:t>of</w:t>
            </w:r>
            <w:r w:rsidR="008C5527">
              <w:t xml:space="preserve"> </w:t>
            </w:r>
            <w:r>
              <w:t>JROTC</w:t>
            </w:r>
            <w:r w:rsidR="004C048D">
              <w:t xml:space="preserve">. </w:t>
            </w:r>
            <w:r w:rsidR="00384E82">
              <w:t>Second</w:t>
            </w:r>
            <w:r w:rsidR="00597B92">
              <w:t xml:space="preserve"> in command for our competitive armed color guard team</w:t>
            </w:r>
            <w:r w:rsidR="00AC6051">
              <w:t>.</w:t>
            </w:r>
            <w:r w:rsidR="00597B92">
              <w:t xml:space="preserve"> </w:t>
            </w:r>
          </w:p>
        </w:tc>
      </w:tr>
    </w:tbl>
    <w:p w14:paraId="6AB1D07B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91E5" w14:textId="77777777" w:rsidR="00C03189" w:rsidRDefault="00C03189" w:rsidP="00713050">
      <w:pPr>
        <w:spacing w:line="240" w:lineRule="auto"/>
      </w:pPr>
      <w:r>
        <w:separator/>
      </w:r>
    </w:p>
  </w:endnote>
  <w:endnote w:type="continuationSeparator" w:id="0">
    <w:p w14:paraId="656E0965" w14:textId="77777777" w:rsidR="00C03189" w:rsidRDefault="00C0318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C2098A" w14:paraId="7CAE420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A0BD346" w14:textId="5E66D2D6" w:rsidR="00C2098A" w:rsidRDefault="004632BC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7CE09A7" wp14:editId="0C6A2053">
                    <wp:extent cx="328930" cy="328930"/>
                    <wp:effectExtent l="8255" t="2540" r="5715" b="1905"/>
                    <wp:docPr id="26" name="Group 102" descr="Title: 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27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8" name="Group 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29" name="Freeform 1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Isosceles Triangle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" name="Isosceles Triangle 2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B5D70F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gUUkFQYA&#10;AE4eAAAOAAAAAAAAAAAAAAAAAC4CAABkcnMvZTJvRG9jLnhtbFBLAQItABQABgAIAAAAIQBoRxvQ&#10;2AAAAAMBAAAPAAAAAAAAAAAAAAAAAG8IAABkcnMvZG93bnJldi54bWxQSwUGAAAAAAQABADzAAAA&#10;dAk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B4D4EA" w14:textId="7AF80106" w:rsidR="00C2098A" w:rsidRDefault="004632BC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FBDEF79" wp14:editId="28024AB0">
                    <wp:extent cx="328930" cy="328930"/>
                    <wp:effectExtent l="18415" t="12065" r="14605" b="11430"/>
                    <wp:docPr id="23" name="Group 4" descr="Title: 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0" cy="430"/>
                            </a:xfrm>
                          </wpg:grpSpPr>
                          <wps:wsp>
                            <wps:cNvPr id="2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228 w 3441"/>
                                  <a:gd name="T1" fmla="*/ 0 h 3441"/>
                                  <a:gd name="T2" fmla="*/ 254 w 3441"/>
                                  <a:gd name="T3" fmla="*/ 4 h 3441"/>
                                  <a:gd name="T4" fmla="*/ 278 w 3441"/>
                                  <a:gd name="T5" fmla="*/ 9 h 3441"/>
                                  <a:gd name="T6" fmla="*/ 301 w 3441"/>
                                  <a:gd name="T7" fmla="*/ 18 h 3441"/>
                                  <a:gd name="T8" fmla="*/ 323 w 3441"/>
                                  <a:gd name="T9" fmla="*/ 29 h 3441"/>
                                  <a:gd name="T10" fmla="*/ 344 w 3441"/>
                                  <a:gd name="T11" fmla="*/ 43 h 3441"/>
                                  <a:gd name="T12" fmla="*/ 363 w 3441"/>
                                  <a:gd name="T13" fmla="*/ 59 h 3441"/>
                                  <a:gd name="T14" fmla="*/ 379 w 3441"/>
                                  <a:gd name="T15" fmla="*/ 77 h 3441"/>
                                  <a:gd name="T16" fmla="*/ 394 w 3441"/>
                                  <a:gd name="T17" fmla="*/ 96 h 3441"/>
                                  <a:gd name="T18" fmla="*/ 407 w 3441"/>
                                  <a:gd name="T19" fmla="*/ 117 h 3441"/>
                                  <a:gd name="T20" fmla="*/ 417 w 3441"/>
                                  <a:gd name="T21" fmla="*/ 140 h 3441"/>
                                  <a:gd name="T22" fmla="*/ 424 w 3441"/>
                                  <a:gd name="T23" fmla="*/ 164 h 3441"/>
                                  <a:gd name="T24" fmla="*/ 428 w 3441"/>
                                  <a:gd name="T25" fmla="*/ 189 h 3441"/>
                                  <a:gd name="T26" fmla="*/ 430 w 3441"/>
                                  <a:gd name="T27" fmla="*/ 215 h 3441"/>
                                  <a:gd name="T28" fmla="*/ 428 w 3441"/>
                                  <a:gd name="T29" fmla="*/ 241 h 3441"/>
                                  <a:gd name="T30" fmla="*/ 424 w 3441"/>
                                  <a:gd name="T31" fmla="*/ 266 h 3441"/>
                                  <a:gd name="T32" fmla="*/ 417 w 3441"/>
                                  <a:gd name="T33" fmla="*/ 290 h 3441"/>
                                  <a:gd name="T34" fmla="*/ 407 w 3441"/>
                                  <a:gd name="T35" fmla="*/ 313 h 3441"/>
                                  <a:gd name="T36" fmla="*/ 394 w 3441"/>
                                  <a:gd name="T37" fmla="*/ 334 h 3441"/>
                                  <a:gd name="T38" fmla="*/ 379 w 3441"/>
                                  <a:gd name="T39" fmla="*/ 354 h 3441"/>
                                  <a:gd name="T40" fmla="*/ 363 w 3441"/>
                                  <a:gd name="T41" fmla="*/ 371 h 3441"/>
                                  <a:gd name="T42" fmla="*/ 344 w 3441"/>
                                  <a:gd name="T43" fmla="*/ 387 h 3441"/>
                                  <a:gd name="T44" fmla="*/ 323 w 3441"/>
                                  <a:gd name="T45" fmla="*/ 401 h 3441"/>
                                  <a:gd name="T46" fmla="*/ 301 w 3441"/>
                                  <a:gd name="T47" fmla="*/ 412 h 3441"/>
                                  <a:gd name="T48" fmla="*/ 278 w 3441"/>
                                  <a:gd name="T49" fmla="*/ 421 h 3441"/>
                                  <a:gd name="T50" fmla="*/ 254 w 3441"/>
                                  <a:gd name="T51" fmla="*/ 427 h 3441"/>
                                  <a:gd name="T52" fmla="*/ 228 w 3441"/>
                                  <a:gd name="T53" fmla="*/ 430 h 3441"/>
                                  <a:gd name="T54" fmla="*/ 202 w 3441"/>
                                  <a:gd name="T55" fmla="*/ 430 h 3441"/>
                                  <a:gd name="T56" fmla="*/ 176 w 3441"/>
                                  <a:gd name="T57" fmla="*/ 427 h 3441"/>
                                  <a:gd name="T58" fmla="*/ 152 w 3441"/>
                                  <a:gd name="T59" fmla="*/ 421 h 3441"/>
                                  <a:gd name="T60" fmla="*/ 128 w 3441"/>
                                  <a:gd name="T61" fmla="*/ 412 h 3441"/>
                                  <a:gd name="T62" fmla="*/ 106 w 3441"/>
                                  <a:gd name="T63" fmla="*/ 401 h 3441"/>
                                  <a:gd name="T64" fmla="*/ 86 w 3441"/>
                                  <a:gd name="T65" fmla="*/ 387 h 3441"/>
                                  <a:gd name="T66" fmla="*/ 67 w 3441"/>
                                  <a:gd name="T67" fmla="*/ 371 h 3441"/>
                                  <a:gd name="T68" fmla="*/ 51 w 3441"/>
                                  <a:gd name="T69" fmla="*/ 354 h 3441"/>
                                  <a:gd name="T70" fmla="*/ 36 w 3441"/>
                                  <a:gd name="T71" fmla="*/ 334 h 3441"/>
                                  <a:gd name="T72" fmla="*/ 23 w 3441"/>
                                  <a:gd name="T73" fmla="*/ 313 h 3441"/>
                                  <a:gd name="T74" fmla="*/ 13 w 3441"/>
                                  <a:gd name="T75" fmla="*/ 290 h 3441"/>
                                  <a:gd name="T76" fmla="*/ 6 w 3441"/>
                                  <a:gd name="T77" fmla="*/ 266 h 3441"/>
                                  <a:gd name="T78" fmla="*/ 2 w 3441"/>
                                  <a:gd name="T79" fmla="*/ 241 h 3441"/>
                                  <a:gd name="T80" fmla="*/ 0 w 3441"/>
                                  <a:gd name="T81" fmla="*/ 215 h 3441"/>
                                  <a:gd name="T82" fmla="*/ 2 w 3441"/>
                                  <a:gd name="T83" fmla="*/ 189 h 3441"/>
                                  <a:gd name="T84" fmla="*/ 6 w 3441"/>
                                  <a:gd name="T85" fmla="*/ 164 h 3441"/>
                                  <a:gd name="T86" fmla="*/ 13 w 3441"/>
                                  <a:gd name="T87" fmla="*/ 140 h 3441"/>
                                  <a:gd name="T88" fmla="*/ 23 w 3441"/>
                                  <a:gd name="T89" fmla="*/ 117 h 3441"/>
                                  <a:gd name="T90" fmla="*/ 36 w 3441"/>
                                  <a:gd name="T91" fmla="*/ 96 h 3441"/>
                                  <a:gd name="T92" fmla="*/ 51 w 3441"/>
                                  <a:gd name="T93" fmla="*/ 77 h 3441"/>
                                  <a:gd name="T94" fmla="*/ 67 w 3441"/>
                                  <a:gd name="T95" fmla="*/ 59 h 3441"/>
                                  <a:gd name="T96" fmla="*/ 86 w 3441"/>
                                  <a:gd name="T97" fmla="*/ 43 h 3441"/>
                                  <a:gd name="T98" fmla="*/ 106 w 3441"/>
                                  <a:gd name="T99" fmla="*/ 29 h 3441"/>
                                  <a:gd name="T100" fmla="*/ 128 w 3441"/>
                                  <a:gd name="T101" fmla="*/ 18 h 3441"/>
                                  <a:gd name="T102" fmla="*/ 152 w 3441"/>
                                  <a:gd name="T103" fmla="*/ 9 h 3441"/>
                                  <a:gd name="T104" fmla="*/ 176 w 3441"/>
                                  <a:gd name="T105" fmla="*/ 4 h 3441"/>
                                  <a:gd name="T106" fmla="*/ 202 w 3441"/>
                                  <a:gd name="T107" fmla="*/ 0 h 3441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76 w 1898"/>
                                  <a:gd name="T1" fmla="*/ 1 h 1692"/>
                                  <a:gd name="T2" fmla="*/ 192 w 1898"/>
                                  <a:gd name="T3" fmla="*/ 9 h 1692"/>
                                  <a:gd name="T4" fmla="*/ 209 w 1898"/>
                                  <a:gd name="T5" fmla="*/ 15 h 1692"/>
                                  <a:gd name="T6" fmla="*/ 231 w 1898"/>
                                  <a:gd name="T7" fmla="*/ 4 h 1692"/>
                                  <a:gd name="T8" fmla="*/ 223 w 1898"/>
                                  <a:gd name="T9" fmla="*/ 21 h 1692"/>
                                  <a:gd name="T10" fmla="*/ 210 w 1898"/>
                                  <a:gd name="T11" fmla="*/ 33 h 1692"/>
                                  <a:gd name="T12" fmla="*/ 231 w 1898"/>
                                  <a:gd name="T13" fmla="*/ 28 h 1692"/>
                                  <a:gd name="T14" fmla="*/ 229 w 1898"/>
                                  <a:gd name="T15" fmla="*/ 37 h 1692"/>
                                  <a:gd name="T16" fmla="*/ 214 w 1898"/>
                                  <a:gd name="T17" fmla="*/ 53 h 1692"/>
                                  <a:gd name="T18" fmla="*/ 213 w 1898"/>
                                  <a:gd name="T19" fmla="*/ 75 h 1692"/>
                                  <a:gd name="T20" fmla="*/ 209 w 1898"/>
                                  <a:gd name="T21" fmla="*/ 99 h 1692"/>
                                  <a:gd name="T22" fmla="*/ 201 w 1898"/>
                                  <a:gd name="T23" fmla="*/ 122 h 1692"/>
                                  <a:gd name="T24" fmla="*/ 190 w 1898"/>
                                  <a:gd name="T25" fmla="*/ 145 h 1692"/>
                                  <a:gd name="T26" fmla="*/ 175 w 1898"/>
                                  <a:gd name="T27" fmla="*/ 165 h 1692"/>
                                  <a:gd name="T28" fmla="*/ 157 w 1898"/>
                                  <a:gd name="T29" fmla="*/ 182 h 1692"/>
                                  <a:gd name="T30" fmla="*/ 136 w 1898"/>
                                  <a:gd name="T31" fmla="*/ 196 h 1692"/>
                                  <a:gd name="T32" fmla="*/ 112 w 1898"/>
                                  <a:gd name="T33" fmla="*/ 206 h 1692"/>
                                  <a:gd name="T34" fmla="*/ 85 w 1898"/>
                                  <a:gd name="T35" fmla="*/ 211 h 1692"/>
                                  <a:gd name="T36" fmla="*/ 55 w 1898"/>
                                  <a:gd name="T37" fmla="*/ 209 h 1692"/>
                                  <a:gd name="T38" fmla="*/ 26 w 1898"/>
                                  <a:gd name="T39" fmla="*/ 201 h 1692"/>
                                  <a:gd name="T40" fmla="*/ 0 w 1898"/>
                                  <a:gd name="T41" fmla="*/ 187 h 1692"/>
                                  <a:gd name="T42" fmla="*/ 20 w 1898"/>
                                  <a:gd name="T43" fmla="*/ 187 h 1692"/>
                                  <a:gd name="T44" fmla="*/ 44 w 1898"/>
                                  <a:gd name="T45" fmla="*/ 182 h 1692"/>
                                  <a:gd name="T46" fmla="*/ 66 w 1898"/>
                                  <a:gd name="T47" fmla="*/ 170 h 1692"/>
                                  <a:gd name="T48" fmla="*/ 61 w 1898"/>
                                  <a:gd name="T49" fmla="*/ 163 h 1692"/>
                                  <a:gd name="T50" fmla="*/ 46 w 1898"/>
                                  <a:gd name="T51" fmla="*/ 156 h 1692"/>
                                  <a:gd name="T52" fmla="*/ 34 w 1898"/>
                                  <a:gd name="T53" fmla="*/ 144 h 1692"/>
                                  <a:gd name="T54" fmla="*/ 27 w 1898"/>
                                  <a:gd name="T55" fmla="*/ 128 h 1692"/>
                                  <a:gd name="T56" fmla="*/ 40 w 1898"/>
                                  <a:gd name="T57" fmla="*/ 129 h 1692"/>
                                  <a:gd name="T58" fmla="*/ 43 w 1898"/>
                                  <a:gd name="T59" fmla="*/ 126 h 1692"/>
                                  <a:gd name="T60" fmla="*/ 29 w 1898"/>
                                  <a:gd name="T61" fmla="*/ 117 h 1692"/>
                                  <a:gd name="T62" fmla="*/ 17 w 1898"/>
                                  <a:gd name="T63" fmla="*/ 104 h 1692"/>
                                  <a:gd name="T64" fmla="*/ 11 w 1898"/>
                                  <a:gd name="T65" fmla="*/ 87 h 1692"/>
                                  <a:gd name="T66" fmla="*/ 10 w 1898"/>
                                  <a:gd name="T67" fmla="*/ 74 h 1692"/>
                                  <a:gd name="T68" fmla="*/ 26 w 1898"/>
                                  <a:gd name="T69" fmla="*/ 80 h 1692"/>
                                  <a:gd name="T70" fmla="*/ 24 w 1898"/>
                                  <a:gd name="T71" fmla="*/ 74 h 1692"/>
                                  <a:gd name="T72" fmla="*/ 15 w 1898"/>
                                  <a:gd name="T73" fmla="*/ 59 h 1692"/>
                                  <a:gd name="T74" fmla="*/ 10 w 1898"/>
                                  <a:gd name="T75" fmla="*/ 43 h 1692"/>
                                  <a:gd name="T76" fmla="*/ 11 w 1898"/>
                                  <a:gd name="T77" fmla="*/ 25 h 1692"/>
                                  <a:gd name="T78" fmla="*/ 17 w 1898"/>
                                  <a:gd name="T79" fmla="*/ 10 h 1692"/>
                                  <a:gd name="T80" fmla="*/ 37 w 1898"/>
                                  <a:gd name="T81" fmla="*/ 32 h 1692"/>
                                  <a:gd name="T82" fmla="*/ 61 w 1898"/>
                                  <a:gd name="T83" fmla="*/ 49 h 1692"/>
                                  <a:gd name="T84" fmla="*/ 88 w 1898"/>
                                  <a:gd name="T85" fmla="*/ 60 h 1692"/>
                                  <a:gd name="T86" fmla="*/ 117 w 1898"/>
                                  <a:gd name="T87" fmla="*/ 65 h 1692"/>
                                  <a:gd name="T88" fmla="*/ 116 w 1898"/>
                                  <a:gd name="T89" fmla="*/ 47 h 1692"/>
                                  <a:gd name="T90" fmla="*/ 122 w 1898"/>
                                  <a:gd name="T91" fmla="*/ 28 h 1692"/>
                                  <a:gd name="T92" fmla="*/ 132 w 1898"/>
                                  <a:gd name="T93" fmla="*/ 13 h 1692"/>
                                  <a:gd name="T94" fmla="*/ 147 w 1898"/>
                                  <a:gd name="T95" fmla="*/ 4 h 1692"/>
                                  <a:gd name="T96" fmla="*/ 165 w 1898"/>
                                  <a:gd name="T97" fmla="*/ 0 h 1692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66FB9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B1SeJ2DFQAAfXYAAA4AAAAAAAAAAAAAAAAALgIAAGRycy9lMm9Eb2MueG1sUEsB&#10;Ai0AFAAGAAgAAAAhAGhHG9DYAAAAAwEAAA8AAAAAAAAAAAAAAAAA3RcAAGRycy9kb3ducmV2Lnht&#10;bFBLBQYAAAAABAAEAPMAAADiGA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8,0;32,0;35,1;38,2;40,4;43,5;45,7;47,10;49,12;51,15;52,17;53,20;53,24;54,27;53,30;53,33;52,36;51,39;49,42;47,44;45,46;43,48;40,50;38,51;35,53;32,53;28,54;25,54;22,53;19,53;16,51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22,0;24,1;26,2;29,0;28,3;26,4;29,3;29,5;27,7;27,9;26,12;25,15;24,18;22,21;20,23;17,24;14,26;11,26;7,26;3,25;0,23;3,23;6,23;8,21;8,20;6,19;4,18;3,16;5,16;5,16;4,15;2,13;1,11;1,9;3,10;3,9;2,7;1,5;1,3;2,1;5,4;8,6;11,7;15,8;15,6;15,3;17,2;18,0;21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E58B620" w14:textId="0FA82B27" w:rsidR="00C2098A" w:rsidRDefault="004632BC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0197844" wp14:editId="2A7CC541">
                    <wp:extent cx="328930" cy="328930"/>
                    <wp:effectExtent l="18415" t="12065" r="14605" b="11430"/>
                    <wp:docPr id="20" name="Group 10" descr="Title: 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21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EB8AA6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8EfDhahQAABBvAAAOAAAAAAAAAAAAAAAAAC4CAABkcnMvZTJvRG9jLnht&#10;bFBLAQItABQABgAIAAAAIQBoRxvQ2AAAAAMBAAAPAAAAAAAAAAAAAAAAAMQWAABkcnMvZG93bnJl&#10;di54bWxQSwUGAAAAAAQABADzAAAAyRc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4FCE68" w14:textId="57CA8EE5" w:rsidR="00C2098A" w:rsidRDefault="004632BC" w:rsidP="00684488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CE587DE" wp14:editId="00CD1C7D">
                    <wp:extent cx="328930" cy="328930"/>
                    <wp:effectExtent l="10160" t="12065" r="13335" b="11430"/>
                    <wp:docPr id="17" name="Group 16" descr="Title: 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18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15 w 3451"/>
                                  <a:gd name="T1" fmla="*/ 0 h 3451"/>
                                  <a:gd name="T2" fmla="*/ 241 w 3451"/>
                                  <a:gd name="T3" fmla="*/ 2 h 3451"/>
                                  <a:gd name="T4" fmla="*/ 267 w 3451"/>
                                  <a:gd name="T5" fmla="*/ 6 h 3451"/>
                                  <a:gd name="T6" fmla="*/ 291 w 3451"/>
                                  <a:gd name="T7" fmla="*/ 14 h 3451"/>
                                  <a:gd name="T8" fmla="*/ 313 w 3451"/>
                                  <a:gd name="T9" fmla="*/ 24 h 3451"/>
                                  <a:gd name="T10" fmla="*/ 335 w 3451"/>
                                  <a:gd name="T11" fmla="*/ 36 h 3451"/>
                                  <a:gd name="T12" fmla="*/ 354 w 3451"/>
                                  <a:gd name="T13" fmla="*/ 51 h 3451"/>
                                  <a:gd name="T14" fmla="*/ 372 w 3451"/>
                                  <a:gd name="T15" fmla="*/ 68 h 3451"/>
                                  <a:gd name="T16" fmla="*/ 388 w 3451"/>
                                  <a:gd name="T17" fmla="*/ 86 h 3451"/>
                                  <a:gd name="T18" fmla="*/ 402 w 3451"/>
                                  <a:gd name="T19" fmla="*/ 107 h 3451"/>
                                  <a:gd name="T20" fmla="*/ 413 w 3451"/>
                                  <a:gd name="T21" fmla="*/ 129 h 3451"/>
                                  <a:gd name="T22" fmla="*/ 421 w 3451"/>
                                  <a:gd name="T23" fmla="*/ 152 h 3451"/>
                                  <a:gd name="T24" fmla="*/ 427 w 3451"/>
                                  <a:gd name="T25" fmla="*/ 177 h 3451"/>
                                  <a:gd name="T26" fmla="*/ 431 w 3451"/>
                                  <a:gd name="T27" fmla="*/ 202 h 3451"/>
                                  <a:gd name="T28" fmla="*/ 431 w 3451"/>
                                  <a:gd name="T29" fmla="*/ 229 h 3451"/>
                                  <a:gd name="T30" fmla="*/ 427 w 3451"/>
                                  <a:gd name="T31" fmla="*/ 254 h 3451"/>
                                  <a:gd name="T32" fmla="*/ 421 w 3451"/>
                                  <a:gd name="T33" fmla="*/ 279 h 3451"/>
                                  <a:gd name="T34" fmla="*/ 413 w 3451"/>
                                  <a:gd name="T35" fmla="*/ 302 h 3451"/>
                                  <a:gd name="T36" fmla="*/ 402 w 3451"/>
                                  <a:gd name="T37" fmla="*/ 324 h 3451"/>
                                  <a:gd name="T38" fmla="*/ 388 w 3451"/>
                                  <a:gd name="T39" fmla="*/ 345 h 3451"/>
                                  <a:gd name="T40" fmla="*/ 372 w 3451"/>
                                  <a:gd name="T41" fmla="*/ 364 h 3451"/>
                                  <a:gd name="T42" fmla="*/ 354 w 3451"/>
                                  <a:gd name="T43" fmla="*/ 380 h 3451"/>
                                  <a:gd name="T44" fmla="*/ 335 w 3451"/>
                                  <a:gd name="T45" fmla="*/ 395 h 3451"/>
                                  <a:gd name="T46" fmla="*/ 313 w 3451"/>
                                  <a:gd name="T47" fmla="*/ 407 h 3451"/>
                                  <a:gd name="T48" fmla="*/ 291 w 3451"/>
                                  <a:gd name="T49" fmla="*/ 418 h 3451"/>
                                  <a:gd name="T50" fmla="*/ 267 w 3451"/>
                                  <a:gd name="T51" fmla="*/ 425 h 3451"/>
                                  <a:gd name="T52" fmla="*/ 241 w 3451"/>
                                  <a:gd name="T53" fmla="*/ 429 h 3451"/>
                                  <a:gd name="T54" fmla="*/ 215 w 3451"/>
                                  <a:gd name="T55" fmla="*/ 431 h 3451"/>
                                  <a:gd name="T56" fmla="*/ 189 w 3451"/>
                                  <a:gd name="T57" fmla="*/ 429 h 3451"/>
                                  <a:gd name="T58" fmla="*/ 164 w 3451"/>
                                  <a:gd name="T59" fmla="*/ 425 h 3451"/>
                                  <a:gd name="T60" fmla="*/ 140 w 3451"/>
                                  <a:gd name="T61" fmla="*/ 418 h 3451"/>
                                  <a:gd name="T62" fmla="*/ 118 w 3451"/>
                                  <a:gd name="T63" fmla="*/ 407 h 3451"/>
                                  <a:gd name="T64" fmla="*/ 96 w 3451"/>
                                  <a:gd name="T65" fmla="*/ 395 h 3451"/>
                                  <a:gd name="T66" fmla="*/ 77 w 3451"/>
                                  <a:gd name="T67" fmla="*/ 380 h 3451"/>
                                  <a:gd name="T68" fmla="*/ 59 w 3451"/>
                                  <a:gd name="T69" fmla="*/ 364 h 3451"/>
                                  <a:gd name="T70" fmla="*/ 43 w 3451"/>
                                  <a:gd name="T71" fmla="*/ 345 h 3451"/>
                                  <a:gd name="T72" fmla="*/ 29 w 3451"/>
                                  <a:gd name="T73" fmla="*/ 324 h 3451"/>
                                  <a:gd name="T74" fmla="*/ 18 w 3451"/>
                                  <a:gd name="T75" fmla="*/ 302 h 3451"/>
                                  <a:gd name="T76" fmla="*/ 9 w 3451"/>
                                  <a:gd name="T77" fmla="*/ 279 h 3451"/>
                                  <a:gd name="T78" fmla="*/ 3 w 3451"/>
                                  <a:gd name="T79" fmla="*/ 254 h 3451"/>
                                  <a:gd name="T80" fmla="*/ 0 w 3451"/>
                                  <a:gd name="T81" fmla="*/ 229 h 3451"/>
                                  <a:gd name="T82" fmla="*/ 0 w 3451"/>
                                  <a:gd name="T83" fmla="*/ 202 h 3451"/>
                                  <a:gd name="T84" fmla="*/ 3 w 3451"/>
                                  <a:gd name="T85" fmla="*/ 177 h 3451"/>
                                  <a:gd name="T86" fmla="*/ 9 w 3451"/>
                                  <a:gd name="T87" fmla="*/ 152 h 3451"/>
                                  <a:gd name="T88" fmla="*/ 18 w 3451"/>
                                  <a:gd name="T89" fmla="*/ 129 h 3451"/>
                                  <a:gd name="T90" fmla="*/ 29 w 3451"/>
                                  <a:gd name="T91" fmla="*/ 107 h 3451"/>
                                  <a:gd name="T92" fmla="*/ 43 w 3451"/>
                                  <a:gd name="T93" fmla="*/ 86 h 3451"/>
                                  <a:gd name="T94" fmla="*/ 59 w 3451"/>
                                  <a:gd name="T95" fmla="*/ 68 h 3451"/>
                                  <a:gd name="T96" fmla="*/ 77 w 3451"/>
                                  <a:gd name="T97" fmla="*/ 51 h 3451"/>
                                  <a:gd name="T98" fmla="*/ 96 w 3451"/>
                                  <a:gd name="T99" fmla="*/ 36 h 3451"/>
                                  <a:gd name="T100" fmla="*/ 118 w 3451"/>
                                  <a:gd name="T101" fmla="*/ 24 h 3451"/>
                                  <a:gd name="T102" fmla="*/ 140 w 3451"/>
                                  <a:gd name="T103" fmla="*/ 14 h 3451"/>
                                  <a:gd name="T104" fmla="*/ 164 w 3451"/>
                                  <a:gd name="T105" fmla="*/ 6 h 3451"/>
                                  <a:gd name="T106" fmla="*/ 189 w 3451"/>
                                  <a:gd name="T107" fmla="*/ 2 h 3451"/>
                                  <a:gd name="T108" fmla="*/ 215 w 3451"/>
                                  <a:gd name="T109" fmla="*/ 0 h 3451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</a:gdLst>
                                <a:ahLst/>
                                <a:cxnLst>
                                  <a:cxn ang="T110">
                                    <a:pos x="T0" y="T1"/>
                                  </a:cxn>
                                  <a:cxn ang="T111">
                                    <a:pos x="T2" y="T3"/>
                                  </a:cxn>
                                  <a:cxn ang="T112">
                                    <a:pos x="T4" y="T5"/>
                                  </a:cxn>
                                  <a:cxn ang="T113">
                                    <a:pos x="T6" y="T7"/>
                                  </a:cxn>
                                  <a:cxn ang="T114">
                                    <a:pos x="T8" y="T9"/>
                                  </a:cxn>
                                  <a:cxn ang="T115">
                                    <a:pos x="T10" y="T11"/>
                                  </a:cxn>
                                  <a:cxn ang="T116">
                                    <a:pos x="T12" y="T13"/>
                                  </a:cxn>
                                  <a:cxn ang="T117">
                                    <a:pos x="T14" y="T15"/>
                                  </a:cxn>
                                  <a:cxn ang="T118">
                                    <a:pos x="T16" y="T17"/>
                                  </a:cxn>
                                  <a:cxn ang="T119">
                                    <a:pos x="T18" y="T19"/>
                                  </a:cxn>
                                  <a:cxn ang="T120">
                                    <a:pos x="T20" y="T21"/>
                                  </a:cxn>
                                  <a:cxn ang="T121">
                                    <a:pos x="T22" y="T23"/>
                                  </a:cxn>
                                  <a:cxn ang="T122">
                                    <a:pos x="T24" y="T25"/>
                                  </a:cxn>
                                  <a:cxn ang="T123">
                                    <a:pos x="T26" y="T27"/>
                                  </a:cxn>
                                  <a:cxn ang="T124">
                                    <a:pos x="T28" y="T29"/>
                                  </a:cxn>
                                  <a:cxn ang="T125">
                                    <a:pos x="T30" y="T31"/>
                                  </a:cxn>
                                  <a:cxn ang="T126">
                                    <a:pos x="T32" y="T33"/>
                                  </a:cxn>
                                  <a:cxn ang="T127">
                                    <a:pos x="T34" y="T35"/>
                                  </a:cxn>
                                  <a:cxn ang="T128">
                                    <a:pos x="T36" y="T37"/>
                                  </a:cxn>
                                  <a:cxn ang="T129">
                                    <a:pos x="T38" y="T39"/>
                                  </a:cxn>
                                  <a:cxn ang="T130">
                                    <a:pos x="T40" y="T41"/>
                                  </a:cxn>
                                  <a:cxn ang="T131">
                                    <a:pos x="T42" y="T43"/>
                                  </a:cxn>
                                  <a:cxn ang="T132">
                                    <a:pos x="T44" y="T45"/>
                                  </a:cxn>
                                  <a:cxn ang="T133">
                                    <a:pos x="T46" y="T47"/>
                                  </a:cxn>
                                  <a:cxn ang="T134">
                                    <a:pos x="T48" y="T49"/>
                                  </a:cxn>
                                  <a:cxn ang="T135">
                                    <a:pos x="T50" y="T51"/>
                                  </a:cxn>
                                  <a:cxn ang="T136">
                                    <a:pos x="T52" y="T53"/>
                                  </a:cxn>
                                  <a:cxn ang="T137">
                                    <a:pos x="T54" y="T55"/>
                                  </a:cxn>
                                  <a:cxn ang="T138">
                                    <a:pos x="T56" y="T57"/>
                                  </a:cxn>
                                  <a:cxn ang="T139">
                                    <a:pos x="T58" y="T59"/>
                                  </a:cxn>
                                  <a:cxn ang="T140">
                                    <a:pos x="T60" y="T61"/>
                                  </a:cxn>
                                  <a:cxn ang="T141">
                                    <a:pos x="T62" y="T63"/>
                                  </a:cxn>
                                  <a:cxn ang="T142">
                                    <a:pos x="T64" y="T65"/>
                                  </a:cxn>
                                  <a:cxn ang="T143">
                                    <a:pos x="T66" y="T67"/>
                                  </a:cxn>
                                  <a:cxn ang="T144">
                                    <a:pos x="T68" y="T69"/>
                                  </a:cxn>
                                  <a:cxn ang="T145">
                                    <a:pos x="T70" y="T71"/>
                                  </a:cxn>
                                  <a:cxn ang="T146">
                                    <a:pos x="T72" y="T73"/>
                                  </a:cxn>
                                  <a:cxn ang="T147">
                                    <a:pos x="T74" y="T75"/>
                                  </a:cxn>
                                  <a:cxn ang="T148">
                                    <a:pos x="T76" y="T77"/>
                                  </a:cxn>
                                  <a:cxn ang="T149">
                                    <a:pos x="T78" y="T79"/>
                                  </a:cxn>
                                  <a:cxn ang="T150">
                                    <a:pos x="T80" y="T81"/>
                                  </a:cxn>
                                  <a:cxn ang="T151">
                                    <a:pos x="T82" y="T83"/>
                                  </a:cxn>
                                  <a:cxn ang="T152">
                                    <a:pos x="T84" y="T85"/>
                                  </a:cxn>
                                  <a:cxn ang="T153">
                                    <a:pos x="T86" y="T87"/>
                                  </a:cxn>
                                  <a:cxn ang="T154">
                                    <a:pos x="T88" y="T89"/>
                                  </a:cxn>
                                  <a:cxn ang="T155">
                                    <a:pos x="T90" y="T91"/>
                                  </a:cxn>
                                  <a:cxn ang="T156">
                                    <a:pos x="T92" y="T93"/>
                                  </a:cxn>
                                  <a:cxn ang="T157">
                                    <a:pos x="T94" y="T95"/>
                                  </a:cxn>
                                  <a:cxn ang="T158">
                                    <a:pos x="T96" y="T97"/>
                                  </a:cxn>
                                  <a:cxn ang="T159">
                                    <a:pos x="T98" y="T99"/>
                                  </a:cxn>
                                  <a:cxn ang="T160">
                                    <a:pos x="T100" y="T101"/>
                                  </a:cxn>
                                  <a:cxn ang="T161">
                                    <a:pos x="T102" y="T103"/>
                                  </a:cxn>
                                  <a:cxn ang="T162">
                                    <a:pos x="T104" y="T105"/>
                                  </a:cxn>
                                  <a:cxn ang="T163">
                                    <a:pos x="T106" y="T107"/>
                                  </a:cxn>
                                  <a:cxn ang="T164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45 w 1619"/>
                                  <a:gd name="T1" fmla="*/ 67 h 1615"/>
                                  <a:gd name="T2" fmla="*/ 3 w 1619"/>
                                  <a:gd name="T3" fmla="*/ 202 h 1615"/>
                                  <a:gd name="T4" fmla="*/ 153 w 1619"/>
                                  <a:gd name="T5" fmla="*/ 64 h 1615"/>
                                  <a:gd name="T6" fmla="*/ 165 w 1619"/>
                                  <a:gd name="T7" fmla="*/ 65 h 1615"/>
                                  <a:gd name="T8" fmla="*/ 175 w 1619"/>
                                  <a:gd name="T9" fmla="*/ 67 h 1615"/>
                                  <a:gd name="T10" fmla="*/ 183 w 1619"/>
                                  <a:gd name="T11" fmla="*/ 71 h 1615"/>
                                  <a:gd name="T12" fmla="*/ 190 w 1619"/>
                                  <a:gd name="T13" fmla="*/ 77 h 1615"/>
                                  <a:gd name="T14" fmla="*/ 195 w 1619"/>
                                  <a:gd name="T15" fmla="*/ 84 h 1615"/>
                                  <a:gd name="T16" fmla="*/ 198 w 1619"/>
                                  <a:gd name="T17" fmla="*/ 92 h 1615"/>
                                  <a:gd name="T18" fmla="*/ 201 w 1619"/>
                                  <a:gd name="T19" fmla="*/ 101 h 1615"/>
                                  <a:gd name="T20" fmla="*/ 202 w 1619"/>
                                  <a:gd name="T21" fmla="*/ 112 h 1615"/>
                                  <a:gd name="T22" fmla="*/ 203 w 1619"/>
                                  <a:gd name="T23" fmla="*/ 122 h 1615"/>
                                  <a:gd name="T24" fmla="*/ 203 w 1619"/>
                                  <a:gd name="T25" fmla="*/ 202 h 1615"/>
                                  <a:gd name="T26" fmla="*/ 161 w 1619"/>
                                  <a:gd name="T27" fmla="*/ 136 h 1615"/>
                                  <a:gd name="T28" fmla="*/ 161 w 1619"/>
                                  <a:gd name="T29" fmla="*/ 130 h 1615"/>
                                  <a:gd name="T30" fmla="*/ 161 w 1619"/>
                                  <a:gd name="T31" fmla="*/ 124 h 1615"/>
                                  <a:gd name="T32" fmla="*/ 160 w 1619"/>
                                  <a:gd name="T33" fmla="*/ 118 h 1615"/>
                                  <a:gd name="T34" fmla="*/ 158 w 1619"/>
                                  <a:gd name="T35" fmla="*/ 113 h 1615"/>
                                  <a:gd name="T36" fmla="*/ 155 w 1619"/>
                                  <a:gd name="T37" fmla="*/ 108 h 1615"/>
                                  <a:gd name="T38" fmla="*/ 151 w 1619"/>
                                  <a:gd name="T39" fmla="*/ 104 h 1615"/>
                                  <a:gd name="T40" fmla="*/ 146 w 1619"/>
                                  <a:gd name="T41" fmla="*/ 102 h 1615"/>
                                  <a:gd name="T42" fmla="*/ 139 w 1619"/>
                                  <a:gd name="T43" fmla="*/ 101 h 1615"/>
                                  <a:gd name="T44" fmla="*/ 131 w 1619"/>
                                  <a:gd name="T45" fmla="*/ 102 h 1615"/>
                                  <a:gd name="T46" fmla="*/ 125 w 1619"/>
                                  <a:gd name="T47" fmla="*/ 104 h 1615"/>
                                  <a:gd name="T48" fmla="*/ 121 w 1619"/>
                                  <a:gd name="T49" fmla="*/ 108 h 1615"/>
                                  <a:gd name="T50" fmla="*/ 117 w 1619"/>
                                  <a:gd name="T51" fmla="*/ 113 h 1615"/>
                                  <a:gd name="T52" fmla="*/ 115 w 1619"/>
                                  <a:gd name="T53" fmla="*/ 118 h 1615"/>
                                  <a:gd name="T54" fmla="*/ 114 w 1619"/>
                                  <a:gd name="T55" fmla="*/ 125 h 1615"/>
                                  <a:gd name="T56" fmla="*/ 114 w 1619"/>
                                  <a:gd name="T57" fmla="*/ 132 h 1615"/>
                                  <a:gd name="T58" fmla="*/ 114 w 1619"/>
                                  <a:gd name="T59" fmla="*/ 202 h 1615"/>
                                  <a:gd name="T60" fmla="*/ 72 w 1619"/>
                                  <a:gd name="T61" fmla="*/ 67 h 1615"/>
                                  <a:gd name="T62" fmla="*/ 112 w 1619"/>
                                  <a:gd name="T63" fmla="*/ 86 h 1615"/>
                                  <a:gd name="T64" fmla="*/ 114 w 1619"/>
                                  <a:gd name="T65" fmla="*/ 83 h 1615"/>
                                  <a:gd name="T66" fmla="*/ 119 w 1619"/>
                                  <a:gd name="T67" fmla="*/ 77 h 1615"/>
                                  <a:gd name="T68" fmla="*/ 125 w 1619"/>
                                  <a:gd name="T69" fmla="*/ 72 h 1615"/>
                                  <a:gd name="T70" fmla="*/ 133 w 1619"/>
                                  <a:gd name="T71" fmla="*/ 68 h 1615"/>
                                  <a:gd name="T72" fmla="*/ 142 w 1619"/>
                                  <a:gd name="T73" fmla="*/ 65 h 1615"/>
                                  <a:gd name="T74" fmla="*/ 153 w 1619"/>
                                  <a:gd name="T75" fmla="*/ 64 h 1615"/>
                                  <a:gd name="T76" fmla="*/ 29 w 1619"/>
                                  <a:gd name="T77" fmla="*/ 0 h 1615"/>
                                  <a:gd name="T78" fmla="*/ 37 w 1619"/>
                                  <a:gd name="T79" fmla="*/ 3 h 1615"/>
                                  <a:gd name="T80" fmla="*/ 43 w 1619"/>
                                  <a:gd name="T81" fmla="*/ 9 h 1615"/>
                                  <a:gd name="T82" fmla="*/ 47 w 1619"/>
                                  <a:gd name="T83" fmla="*/ 16 h 1615"/>
                                  <a:gd name="T84" fmla="*/ 49 w 1619"/>
                                  <a:gd name="T85" fmla="*/ 24 h 1615"/>
                                  <a:gd name="T86" fmla="*/ 47 w 1619"/>
                                  <a:gd name="T87" fmla="*/ 33 h 1615"/>
                                  <a:gd name="T88" fmla="*/ 43 w 1619"/>
                                  <a:gd name="T89" fmla="*/ 40 h 1615"/>
                                  <a:gd name="T90" fmla="*/ 37 w 1619"/>
                                  <a:gd name="T91" fmla="*/ 45 h 1615"/>
                                  <a:gd name="T92" fmla="*/ 29 w 1619"/>
                                  <a:gd name="T93" fmla="*/ 48 h 1615"/>
                                  <a:gd name="T94" fmla="*/ 20 w 1619"/>
                                  <a:gd name="T95" fmla="*/ 48 h 1615"/>
                                  <a:gd name="T96" fmla="*/ 12 w 1619"/>
                                  <a:gd name="T97" fmla="*/ 45 h 1615"/>
                                  <a:gd name="T98" fmla="*/ 6 w 1619"/>
                                  <a:gd name="T99" fmla="*/ 40 h 1615"/>
                                  <a:gd name="T100" fmla="*/ 2 w 1619"/>
                                  <a:gd name="T101" fmla="*/ 33 h 1615"/>
                                  <a:gd name="T102" fmla="*/ 0 w 1619"/>
                                  <a:gd name="T103" fmla="*/ 24 h 1615"/>
                                  <a:gd name="T104" fmla="*/ 2 w 1619"/>
                                  <a:gd name="T105" fmla="*/ 16 h 1615"/>
                                  <a:gd name="T106" fmla="*/ 6 w 1619"/>
                                  <a:gd name="T107" fmla="*/ 9 h 1615"/>
                                  <a:gd name="T108" fmla="*/ 12 w 1619"/>
                                  <a:gd name="T109" fmla="*/ 3 h 1615"/>
                                  <a:gd name="T110" fmla="*/ 20 w 1619"/>
                                  <a:gd name="T111" fmla="*/ 0 h 1615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</a:gdLst>
                                <a:ahLst/>
                                <a:cxnLst>
                                  <a:cxn ang="T112">
                                    <a:pos x="T0" y="T1"/>
                                  </a:cxn>
                                  <a:cxn ang="T113">
                                    <a:pos x="T2" y="T3"/>
                                  </a:cxn>
                                  <a:cxn ang="T114">
                                    <a:pos x="T4" y="T5"/>
                                  </a:cxn>
                                  <a:cxn ang="T115">
                                    <a:pos x="T6" y="T7"/>
                                  </a:cxn>
                                  <a:cxn ang="T116">
                                    <a:pos x="T8" y="T9"/>
                                  </a:cxn>
                                  <a:cxn ang="T117">
                                    <a:pos x="T10" y="T11"/>
                                  </a:cxn>
                                  <a:cxn ang="T118">
                                    <a:pos x="T12" y="T13"/>
                                  </a:cxn>
                                  <a:cxn ang="T119">
                                    <a:pos x="T14" y="T15"/>
                                  </a:cxn>
                                  <a:cxn ang="T120">
                                    <a:pos x="T16" y="T17"/>
                                  </a:cxn>
                                  <a:cxn ang="T121">
                                    <a:pos x="T18" y="T19"/>
                                  </a:cxn>
                                  <a:cxn ang="T122">
                                    <a:pos x="T20" y="T21"/>
                                  </a:cxn>
                                  <a:cxn ang="T123">
                                    <a:pos x="T22" y="T23"/>
                                  </a:cxn>
                                  <a:cxn ang="T124">
                                    <a:pos x="T24" y="T25"/>
                                  </a:cxn>
                                  <a:cxn ang="T125">
                                    <a:pos x="T26" y="T27"/>
                                  </a:cxn>
                                  <a:cxn ang="T126">
                                    <a:pos x="T28" y="T29"/>
                                  </a:cxn>
                                  <a:cxn ang="T127">
                                    <a:pos x="T30" y="T31"/>
                                  </a:cxn>
                                  <a:cxn ang="T128">
                                    <a:pos x="T32" y="T33"/>
                                  </a:cxn>
                                  <a:cxn ang="T129">
                                    <a:pos x="T34" y="T35"/>
                                  </a:cxn>
                                  <a:cxn ang="T130">
                                    <a:pos x="T36" y="T37"/>
                                  </a:cxn>
                                  <a:cxn ang="T131">
                                    <a:pos x="T38" y="T39"/>
                                  </a:cxn>
                                  <a:cxn ang="T132">
                                    <a:pos x="T40" y="T41"/>
                                  </a:cxn>
                                  <a:cxn ang="T133">
                                    <a:pos x="T42" y="T43"/>
                                  </a:cxn>
                                  <a:cxn ang="T134">
                                    <a:pos x="T44" y="T45"/>
                                  </a:cxn>
                                  <a:cxn ang="T135">
                                    <a:pos x="T46" y="T47"/>
                                  </a:cxn>
                                  <a:cxn ang="T136">
                                    <a:pos x="T48" y="T49"/>
                                  </a:cxn>
                                  <a:cxn ang="T137">
                                    <a:pos x="T50" y="T51"/>
                                  </a:cxn>
                                  <a:cxn ang="T138">
                                    <a:pos x="T52" y="T53"/>
                                  </a:cxn>
                                  <a:cxn ang="T139">
                                    <a:pos x="T54" y="T55"/>
                                  </a:cxn>
                                  <a:cxn ang="T140">
                                    <a:pos x="T56" y="T57"/>
                                  </a:cxn>
                                  <a:cxn ang="T141">
                                    <a:pos x="T58" y="T59"/>
                                  </a:cxn>
                                  <a:cxn ang="T142">
                                    <a:pos x="T60" y="T61"/>
                                  </a:cxn>
                                  <a:cxn ang="T143">
                                    <a:pos x="T62" y="T63"/>
                                  </a:cxn>
                                  <a:cxn ang="T144">
                                    <a:pos x="T64" y="T65"/>
                                  </a:cxn>
                                  <a:cxn ang="T145">
                                    <a:pos x="T66" y="T67"/>
                                  </a:cxn>
                                  <a:cxn ang="T146">
                                    <a:pos x="T68" y="T69"/>
                                  </a:cxn>
                                  <a:cxn ang="T147">
                                    <a:pos x="T70" y="T71"/>
                                  </a:cxn>
                                  <a:cxn ang="T148">
                                    <a:pos x="T72" y="T73"/>
                                  </a:cxn>
                                  <a:cxn ang="T149">
                                    <a:pos x="T74" y="T75"/>
                                  </a:cxn>
                                  <a:cxn ang="T150">
                                    <a:pos x="T76" y="T77"/>
                                  </a:cxn>
                                  <a:cxn ang="T151">
                                    <a:pos x="T78" y="T79"/>
                                  </a:cxn>
                                  <a:cxn ang="T152">
                                    <a:pos x="T80" y="T81"/>
                                  </a:cxn>
                                  <a:cxn ang="T153">
                                    <a:pos x="T82" y="T83"/>
                                  </a:cxn>
                                  <a:cxn ang="T154">
                                    <a:pos x="T84" y="T85"/>
                                  </a:cxn>
                                  <a:cxn ang="T155">
                                    <a:pos x="T86" y="T87"/>
                                  </a:cxn>
                                  <a:cxn ang="T156">
                                    <a:pos x="T88" y="T89"/>
                                  </a:cxn>
                                  <a:cxn ang="T157">
                                    <a:pos x="T90" y="T91"/>
                                  </a:cxn>
                                  <a:cxn ang="T158">
                                    <a:pos x="T92" y="T93"/>
                                  </a:cxn>
                                  <a:cxn ang="T159">
                                    <a:pos x="T94" y="T95"/>
                                  </a:cxn>
                                  <a:cxn ang="T160">
                                    <a:pos x="T96" y="T97"/>
                                  </a:cxn>
                                  <a:cxn ang="T161">
                                    <a:pos x="T98" y="T99"/>
                                  </a:cxn>
                                  <a:cxn ang="T162">
                                    <a:pos x="T100" y="T101"/>
                                  </a:cxn>
                                  <a:cxn ang="T163">
                                    <a:pos x="T102" y="T103"/>
                                  </a:cxn>
                                  <a:cxn ang="T164">
                                    <a:pos x="T104" y="T105"/>
                                  </a:cxn>
                                  <a:cxn ang="T165">
                                    <a:pos x="T106" y="T107"/>
                                  </a:cxn>
                                  <a:cxn ang="T166">
                                    <a:pos x="T108" y="T109"/>
                                  </a:cxn>
                                  <a:cxn ang="T167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83D81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C8GXu7GFAAA&#10;wHYAAA4AAAAAAAAAAAAAAAAALgIAAGRycy9lMm9Eb2MueG1sUEsBAi0AFAAGAAgAAAAhAGhHG9DY&#10;AAAAAwEAAA8AAAAAAAAAAAAAAAAAIBcAAGRycy9kb3ducmV2LnhtbFBLBQYAAAAABAAEAPMAAAAl&#10;GA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7,0;30,0;33,1;36,2;39,3;42,4;44,6;46,8;48,11;50,13;52,16;53,19;53,22;54,25;54,29;53,32;53,35;52,38;50,40;48,43;46,45;44,47;42,49;39,51;36,52;33,53;30,54;27,54;24,54;20,53;17,52;15,51;12,49;10,47;7,45;5,43;4,40;2,38;1,35;0,32;0,29;0,25;0,22;1,19;2,16;4,13;5,11;7,8;10,6;12,4;15,3;17,2;20,1;24,0;27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6,8;0,25;19,8;21,8;22,8;23,9;24,10;24,11;25,12;25,13;25,14;25,15;25,25;20,17;20,16;20,16;20,15;20,14;19,14;19,13;18,13;17,13;16,13;16,13;15,14;15,14;14,15;14,16;14,17;14,25;9,8;14,11;14,10;15,10;16,9;17,9;18,8;19,8;4,0;5,0;5,1;6,2;6,3;6,4;5,5;5,6;4,6;3,6;2,6;1,5;0,4;0,3;0,2;1,1;2,0;3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A51421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427BCA4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37CBF1D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3BC85B7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2629094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1AC19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</w:tblPr>
    <w:tblGrid>
      <w:gridCol w:w="2628"/>
      <w:gridCol w:w="2628"/>
      <w:gridCol w:w="2628"/>
      <w:gridCol w:w="2628"/>
    </w:tblGrid>
    <w:tr w:rsidR="00217980" w14:paraId="269260A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681F6F" w14:textId="62C01879" w:rsidR="00217980" w:rsidRDefault="004632BC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F25ED22" wp14:editId="150B04B4">
                    <wp:extent cx="328930" cy="328930"/>
                    <wp:effectExtent l="5715" t="5715" r="8255" b="8255"/>
                    <wp:docPr id="10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7345" cy="7345"/>
                            </a:xfrm>
                          </wpg:grpSpPr>
                          <wps:wsp>
                            <wps:cNvPr id="11" name="Oval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45" cy="73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2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39" y="2458"/>
                                <a:ext cx="4067" cy="2429"/>
                                <a:chOff x="1639" y="2458"/>
                                <a:chExt cx="7278" cy="4347"/>
                              </a:xfrm>
                            </wpg:grpSpPr>
                            <wps:wsp>
                              <wps:cNvPr id="13" name="Freeform 30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1639" y="4715"/>
                                  <a:ext cx="7279" cy="2090"/>
                                </a:xfrm>
                                <a:custGeom>
                                  <a:avLst/>
                                  <a:gdLst>
                                    <a:gd name="T0" fmla="*/ 266223 w 785097"/>
                                    <a:gd name="T1" fmla="*/ 209029 h 209029"/>
                                    <a:gd name="T2" fmla="*/ 363931 w 785097"/>
                                    <a:gd name="T3" fmla="*/ 138910 h 209029"/>
                                    <a:gd name="T4" fmla="*/ 464020 w 785097"/>
                                    <a:gd name="T5" fmla="*/ 209029 h 209029"/>
                                    <a:gd name="T6" fmla="*/ 727861 w 785097"/>
                                    <a:gd name="T7" fmla="*/ 0 h 209029"/>
                                    <a:gd name="T8" fmla="*/ 0 w 785097"/>
                                    <a:gd name="T9" fmla="*/ 0 h 209029"/>
                                    <a:gd name="T10" fmla="*/ 266223 w 785097"/>
                                    <a:gd name="T11" fmla="*/ 209029 h 209029"/>
                                    <a:gd name="T12" fmla="*/ 0 60000 65536"/>
                                    <a:gd name="T13" fmla="*/ 0 60000 65536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</a:gdLst>
                                  <a:ahLst/>
                                  <a:cxnLst>
                                    <a:cxn ang="T12">
                                      <a:pos x="T0" y="T1"/>
                                    </a:cxn>
                                    <a:cxn ang="T13">
                                      <a:pos x="T2" y="T3"/>
                                    </a:cxn>
                                    <a:cxn ang="T14">
                                      <a:pos x="T4" y="T5"/>
                                    </a:cxn>
                                    <a:cxn ang="T15">
                                      <a:pos x="T6" y="T7"/>
                                    </a:cxn>
                                    <a:cxn ang="T16">
                                      <a:pos x="T8" y="T9"/>
                                    </a:cxn>
                                    <a:cxn ang="T17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>
                                <a:spLocks/>
                              </wps:cNvSpPr>
                              <wps:spPr bwMode="auto">
                                <a:xfrm rot="5400000" flipV="1">
                                  <a:off x="5838" y="3384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" name="Isosceles Triangle 90"/>
                              <wps:cNvSpPr>
                                <a:spLocks/>
                              </wps:cNvSpPr>
                              <wps:spPr bwMode="auto">
                                <a:xfrm rot="-5400000" flipH="1" flipV="1">
                                  <a:off x="996" y="3412"/>
                                  <a:ext cx="3725" cy="2434"/>
                                </a:xfrm>
                                <a:custGeom>
                                  <a:avLst/>
                                  <a:gdLst>
                                    <a:gd name="T0" fmla="*/ 0 w 372486"/>
                                    <a:gd name="T1" fmla="*/ 243343 h 243343"/>
                                    <a:gd name="T2" fmla="*/ 179100 w 372486"/>
                                    <a:gd name="T3" fmla="*/ 0 h 243343"/>
                                    <a:gd name="T4" fmla="*/ 372486 w 372486"/>
                                    <a:gd name="T5" fmla="*/ 243343 h 243343"/>
                                    <a:gd name="T6" fmla="*/ 0 w 372486"/>
                                    <a:gd name="T7" fmla="*/ 243343 h 243343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" name="Isosceles Triangle 33" descr="email icon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1687" y="2458"/>
                                  <a:ext cx="7231" cy="2648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E38E0B" id="Group 10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YoDFbzcGAABhHgAADgAAAAAAAAAAAAAAAAAuAgAA&#10;ZHJzL2Uyb0RvYy54bWxQSwECLQAUAAYACAAAACEAaEcb0NgAAAADAQAADwAAAAAAAAAAAAAAAACR&#10;CAAAZHJzL2Rvd25yZXYueG1sUEsFBgAAAAAEAAQA8wAAAJYJ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468,2090;3374,1389;4302,2090;6748,0;0,0;2468,2090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4;1791,0;3725,2434;0,2434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8ABE58" w14:textId="3933CF13" w:rsidR="00217980" w:rsidRDefault="004632BC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D1C7790" wp14:editId="2E84D6DE">
                    <wp:extent cx="328930" cy="328930"/>
                    <wp:effectExtent l="15875" t="15240" r="17145" b="17780"/>
                    <wp:docPr id="7" name="Group 7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0" cy="430"/>
                            </a:xfrm>
                          </wpg:grpSpPr>
                          <wps:wsp>
                            <wps:cNvPr id="8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228 w 3441"/>
                                  <a:gd name="T1" fmla="*/ 0 h 3441"/>
                                  <a:gd name="T2" fmla="*/ 254 w 3441"/>
                                  <a:gd name="T3" fmla="*/ 4 h 3441"/>
                                  <a:gd name="T4" fmla="*/ 278 w 3441"/>
                                  <a:gd name="T5" fmla="*/ 9 h 3441"/>
                                  <a:gd name="T6" fmla="*/ 301 w 3441"/>
                                  <a:gd name="T7" fmla="*/ 18 h 3441"/>
                                  <a:gd name="T8" fmla="*/ 323 w 3441"/>
                                  <a:gd name="T9" fmla="*/ 29 h 3441"/>
                                  <a:gd name="T10" fmla="*/ 344 w 3441"/>
                                  <a:gd name="T11" fmla="*/ 43 h 3441"/>
                                  <a:gd name="T12" fmla="*/ 363 w 3441"/>
                                  <a:gd name="T13" fmla="*/ 59 h 3441"/>
                                  <a:gd name="T14" fmla="*/ 379 w 3441"/>
                                  <a:gd name="T15" fmla="*/ 77 h 3441"/>
                                  <a:gd name="T16" fmla="*/ 394 w 3441"/>
                                  <a:gd name="T17" fmla="*/ 96 h 3441"/>
                                  <a:gd name="T18" fmla="*/ 407 w 3441"/>
                                  <a:gd name="T19" fmla="*/ 117 h 3441"/>
                                  <a:gd name="T20" fmla="*/ 417 w 3441"/>
                                  <a:gd name="T21" fmla="*/ 140 h 3441"/>
                                  <a:gd name="T22" fmla="*/ 424 w 3441"/>
                                  <a:gd name="T23" fmla="*/ 164 h 3441"/>
                                  <a:gd name="T24" fmla="*/ 428 w 3441"/>
                                  <a:gd name="T25" fmla="*/ 189 h 3441"/>
                                  <a:gd name="T26" fmla="*/ 430 w 3441"/>
                                  <a:gd name="T27" fmla="*/ 215 h 3441"/>
                                  <a:gd name="T28" fmla="*/ 428 w 3441"/>
                                  <a:gd name="T29" fmla="*/ 241 h 3441"/>
                                  <a:gd name="T30" fmla="*/ 424 w 3441"/>
                                  <a:gd name="T31" fmla="*/ 266 h 3441"/>
                                  <a:gd name="T32" fmla="*/ 417 w 3441"/>
                                  <a:gd name="T33" fmla="*/ 290 h 3441"/>
                                  <a:gd name="T34" fmla="*/ 407 w 3441"/>
                                  <a:gd name="T35" fmla="*/ 313 h 3441"/>
                                  <a:gd name="T36" fmla="*/ 394 w 3441"/>
                                  <a:gd name="T37" fmla="*/ 334 h 3441"/>
                                  <a:gd name="T38" fmla="*/ 379 w 3441"/>
                                  <a:gd name="T39" fmla="*/ 354 h 3441"/>
                                  <a:gd name="T40" fmla="*/ 363 w 3441"/>
                                  <a:gd name="T41" fmla="*/ 371 h 3441"/>
                                  <a:gd name="T42" fmla="*/ 344 w 3441"/>
                                  <a:gd name="T43" fmla="*/ 387 h 3441"/>
                                  <a:gd name="T44" fmla="*/ 323 w 3441"/>
                                  <a:gd name="T45" fmla="*/ 401 h 3441"/>
                                  <a:gd name="T46" fmla="*/ 301 w 3441"/>
                                  <a:gd name="T47" fmla="*/ 412 h 3441"/>
                                  <a:gd name="T48" fmla="*/ 278 w 3441"/>
                                  <a:gd name="T49" fmla="*/ 421 h 3441"/>
                                  <a:gd name="T50" fmla="*/ 254 w 3441"/>
                                  <a:gd name="T51" fmla="*/ 427 h 3441"/>
                                  <a:gd name="T52" fmla="*/ 228 w 3441"/>
                                  <a:gd name="T53" fmla="*/ 430 h 3441"/>
                                  <a:gd name="T54" fmla="*/ 202 w 3441"/>
                                  <a:gd name="T55" fmla="*/ 430 h 3441"/>
                                  <a:gd name="T56" fmla="*/ 176 w 3441"/>
                                  <a:gd name="T57" fmla="*/ 427 h 3441"/>
                                  <a:gd name="T58" fmla="*/ 152 w 3441"/>
                                  <a:gd name="T59" fmla="*/ 421 h 3441"/>
                                  <a:gd name="T60" fmla="*/ 128 w 3441"/>
                                  <a:gd name="T61" fmla="*/ 412 h 3441"/>
                                  <a:gd name="T62" fmla="*/ 106 w 3441"/>
                                  <a:gd name="T63" fmla="*/ 401 h 3441"/>
                                  <a:gd name="T64" fmla="*/ 86 w 3441"/>
                                  <a:gd name="T65" fmla="*/ 387 h 3441"/>
                                  <a:gd name="T66" fmla="*/ 67 w 3441"/>
                                  <a:gd name="T67" fmla="*/ 371 h 3441"/>
                                  <a:gd name="T68" fmla="*/ 51 w 3441"/>
                                  <a:gd name="T69" fmla="*/ 354 h 3441"/>
                                  <a:gd name="T70" fmla="*/ 36 w 3441"/>
                                  <a:gd name="T71" fmla="*/ 334 h 3441"/>
                                  <a:gd name="T72" fmla="*/ 23 w 3441"/>
                                  <a:gd name="T73" fmla="*/ 313 h 3441"/>
                                  <a:gd name="T74" fmla="*/ 13 w 3441"/>
                                  <a:gd name="T75" fmla="*/ 290 h 3441"/>
                                  <a:gd name="T76" fmla="*/ 6 w 3441"/>
                                  <a:gd name="T77" fmla="*/ 266 h 3441"/>
                                  <a:gd name="T78" fmla="*/ 2 w 3441"/>
                                  <a:gd name="T79" fmla="*/ 241 h 3441"/>
                                  <a:gd name="T80" fmla="*/ 0 w 3441"/>
                                  <a:gd name="T81" fmla="*/ 215 h 3441"/>
                                  <a:gd name="T82" fmla="*/ 2 w 3441"/>
                                  <a:gd name="T83" fmla="*/ 189 h 3441"/>
                                  <a:gd name="T84" fmla="*/ 6 w 3441"/>
                                  <a:gd name="T85" fmla="*/ 164 h 3441"/>
                                  <a:gd name="T86" fmla="*/ 13 w 3441"/>
                                  <a:gd name="T87" fmla="*/ 140 h 3441"/>
                                  <a:gd name="T88" fmla="*/ 23 w 3441"/>
                                  <a:gd name="T89" fmla="*/ 117 h 3441"/>
                                  <a:gd name="T90" fmla="*/ 36 w 3441"/>
                                  <a:gd name="T91" fmla="*/ 96 h 3441"/>
                                  <a:gd name="T92" fmla="*/ 51 w 3441"/>
                                  <a:gd name="T93" fmla="*/ 77 h 3441"/>
                                  <a:gd name="T94" fmla="*/ 67 w 3441"/>
                                  <a:gd name="T95" fmla="*/ 59 h 3441"/>
                                  <a:gd name="T96" fmla="*/ 86 w 3441"/>
                                  <a:gd name="T97" fmla="*/ 43 h 3441"/>
                                  <a:gd name="T98" fmla="*/ 106 w 3441"/>
                                  <a:gd name="T99" fmla="*/ 29 h 3441"/>
                                  <a:gd name="T100" fmla="*/ 128 w 3441"/>
                                  <a:gd name="T101" fmla="*/ 18 h 3441"/>
                                  <a:gd name="T102" fmla="*/ 152 w 3441"/>
                                  <a:gd name="T103" fmla="*/ 9 h 3441"/>
                                  <a:gd name="T104" fmla="*/ 176 w 3441"/>
                                  <a:gd name="T105" fmla="*/ 4 h 3441"/>
                                  <a:gd name="T106" fmla="*/ 202 w 3441"/>
                                  <a:gd name="T107" fmla="*/ 0 h 3441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76 w 1898"/>
                                  <a:gd name="T1" fmla="*/ 1 h 1692"/>
                                  <a:gd name="T2" fmla="*/ 192 w 1898"/>
                                  <a:gd name="T3" fmla="*/ 9 h 1692"/>
                                  <a:gd name="T4" fmla="*/ 209 w 1898"/>
                                  <a:gd name="T5" fmla="*/ 15 h 1692"/>
                                  <a:gd name="T6" fmla="*/ 231 w 1898"/>
                                  <a:gd name="T7" fmla="*/ 4 h 1692"/>
                                  <a:gd name="T8" fmla="*/ 223 w 1898"/>
                                  <a:gd name="T9" fmla="*/ 21 h 1692"/>
                                  <a:gd name="T10" fmla="*/ 210 w 1898"/>
                                  <a:gd name="T11" fmla="*/ 33 h 1692"/>
                                  <a:gd name="T12" fmla="*/ 231 w 1898"/>
                                  <a:gd name="T13" fmla="*/ 28 h 1692"/>
                                  <a:gd name="T14" fmla="*/ 229 w 1898"/>
                                  <a:gd name="T15" fmla="*/ 37 h 1692"/>
                                  <a:gd name="T16" fmla="*/ 214 w 1898"/>
                                  <a:gd name="T17" fmla="*/ 53 h 1692"/>
                                  <a:gd name="T18" fmla="*/ 213 w 1898"/>
                                  <a:gd name="T19" fmla="*/ 75 h 1692"/>
                                  <a:gd name="T20" fmla="*/ 209 w 1898"/>
                                  <a:gd name="T21" fmla="*/ 99 h 1692"/>
                                  <a:gd name="T22" fmla="*/ 201 w 1898"/>
                                  <a:gd name="T23" fmla="*/ 122 h 1692"/>
                                  <a:gd name="T24" fmla="*/ 190 w 1898"/>
                                  <a:gd name="T25" fmla="*/ 145 h 1692"/>
                                  <a:gd name="T26" fmla="*/ 175 w 1898"/>
                                  <a:gd name="T27" fmla="*/ 165 h 1692"/>
                                  <a:gd name="T28" fmla="*/ 157 w 1898"/>
                                  <a:gd name="T29" fmla="*/ 182 h 1692"/>
                                  <a:gd name="T30" fmla="*/ 136 w 1898"/>
                                  <a:gd name="T31" fmla="*/ 196 h 1692"/>
                                  <a:gd name="T32" fmla="*/ 112 w 1898"/>
                                  <a:gd name="T33" fmla="*/ 206 h 1692"/>
                                  <a:gd name="T34" fmla="*/ 85 w 1898"/>
                                  <a:gd name="T35" fmla="*/ 211 h 1692"/>
                                  <a:gd name="T36" fmla="*/ 55 w 1898"/>
                                  <a:gd name="T37" fmla="*/ 209 h 1692"/>
                                  <a:gd name="T38" fmla="*/ 26 w 1898"/>
                                  <a:gd name="T39" fmla="*/ 201 h 1692"/>
                                  <a:gd name="T40" fmla="*/ 0 w 1898"/>
                                  <a:gd name="T41" fmla="*/ 187 h 1692"/>
                                  <a:gd name="T42" fmla="*/ 20 w 1898"/>
                                  <a:gd name="T43" fmla="*/ 187 h 1692"/>
                                  <a:gd name="T44" fmla="*/ 44 w 1898"/>
                                  <a:gd name="T45" fmla="*/ 182 h 1692"/>
                                  <a:gd name="T46" fmla="*/ 66 w 1898"/>
                                  <a:gd name="T47" fmla="*/ 170 h 1692"/>
                                  <a:gd name="T48" fmla="*/ 61 w 1898"/>
                                  <a:gd name="T49" fmla="*/ 163 h 1692"/>
                                  <a:gd name="T50" fmla="*/ 46 w 1898"/>
                                  <a:gd name="T51" fmla="*/ 156 h 1692"/>
                                  <a:gd name="T52" fmla="*/ 34 w 1898"/>
                                  <a:gd name="T53" fmla="*/ 144 h 1692"/>
                                  <a:gd name="T54" fmla="*/ 27 w 1898"/>
                                  <a:gd name="T55" fmla="*/ 128 h 1692"/>
                                  <a:gd name="T56" fmla="*/ 40 w 1898"/>
                                  <a:gd name="T57" fmla="*/ 129 h 1692"/>
                                  <a:gd name="T58" fmla="*/ 43 w 1898"/>
                                  <a:gd name="T59" fmla="*/ 126 h 1692"/>
                                  <a:gd name="T60" fmla="*/ 29 w 1898"/>
                                  <a:gd name="T61" fmla="*/ 117 h 1692"/>
                                  <a:gd name="T62" fmla="*/ 17 w 1898"/>
                                  <a:gd name="T63" fmla="*/ 104 h 1692"/>
                                  <a:gd name="T64" fmla="*/ 11 w 1898"/>
                                  <a:gd name="T65" fmla="*/ 87 h 1692"/>
                                  <a:gd name="T66" fmla="*/ 10 w 1898"/>
                                  <a:gd name="T67" fmla="*/ 74 h 1692"/>
                                  <a:gd name="T68" fmla="*/ 26 w 1898"/>
                                  <a:gd name="T69" fmla="*/ 80 h 1692"/>
                                  <a:gd name="T70" fmla="*/ 24 w 1898"/>
                                  <a:gd name="T71" fmla="*/ 74 h 1692"/>
                                  <a:gd name="T72" fmla="*/ 15 w 1898"/>
                                  <a:gd name="T73" fmla="*/ 59 h 1692"/>
                                  <a:gd name="T74" fmla="*/ 10 w 1898"/>
                                  <a:gd name="T75" fmla="*/ 43 h 1692"/>
                                  <a:gd name="T76" fmla="*/ 11 w 1898"/>
                                  <a:gd name="T77" fmla="*/ 25 h 1692"/>
                                  <a:gd name="T78" fmla="*/ 17 w 1898"/>
                                  <a:gd name="T79" fmla="*/ 10 h 1692"/>
                                  <a:gd name="T80" fmla="*/ 37 w 1898"/>
                                  <a:gd name="T81" fmla="*/ 32 h 1692"/>
                                  <a:gd name="T82" fmla="*/ 61 w 1898"/>
                                  <a:gd name="T83" fmla="*/ 49 h 1692"/>
                                  <a:gd name="T84" fmla="*/ 88 w 1898"/>
                                  <a:gd name="T85" fmla="*/ 60 h 1692"/>
                                  <a:gd name="T86" fmla="*/ 117 w 1898"/>
                                  <a:gd name="T87" fmla="*/ 65 h 1692"/>
                                  <a:gd name="T88" fmla="*/ 116 w 1898"/>
                                  <a:gd name="T89" fmla="*/ 47 h 1692"/>
                                  <a:gd name="T90" fmla="*/ 122 w 1898"/>
                                  <a:gd name="T91" fmla="*/ 28 h 1692"/>
                                  <a:gd name="T92" fmla="*/ 132 w 1898"/>
                                  <a:gd name="T93" fmla="*/ 13 h 1692"/>
                                  <a:gd name="T94" fmla="*/ 147 w 1898"/>
                                  <a:gd name="T95" fmla="*/ 4 h 1692"/>
                                  <a:gd name="T96" fmla="*/ 165 w 1898"/>
                                  <a:gd name="T97" fmla="*/ 0 h 1692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240C2D8" id="Group 7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p0/FTZEVAACQdgAADgAAAAAAAAAAAAAAAAAuAgAAZHJz&#10;L2Uyb0RvYy54bWxQSwECLQAUAAYACAAAACEAaEcb0NgAAAADAQAADwAAAAAAAAAAAAAAAADrFwAA&#10;ZHJzL2Rvd25yZXYueG1sUEsFBgAAAAAEAAQA8wAAAPAY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8,0;32,0;35,1;38,2;40,4;43,5;45,7;47,10;49,12;51,15;52,17;53,20;53,24;54,27;53,30;53,33;52,36;51,39;49,42;47,44;45,46;43,48;40,50;38,51;35,53;32,53;28,54;25,54;22,53;19,53;16,51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22,0;24,1;26,2;29,0;28,3;26,4;29,3;29,5;27,7;27,9;26,12;25,15;24,18;22,21;20,23;17,24;14,26;11,26;7,26;3,25;0,23;3,23;6,23;8,21;8,20;6,19;4,18;3,16;5,16;5,16;4,15;2,13;1,11;1,9;3,10;3,9;2,7;1,5;1,3;2,1;5,4;8,6;11,7;15,8;15,6;15,3;17,2;18,0;21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B4E15A" w14:textId="60E3B52E" w:rsidR="00217980" w:rsidRDefault="004632BC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7990206" wp14:editId="309BB7B7">
                    <wp:extent cx="328930" cy="328930"/>
                    <wp:effectExtent l="17145" t="15240" r="15875" b="17780"/>
                    <wp:docPr id="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5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29 w 3451"/>
                                  <a:gd name="T1" fmla="*/ 0 h 3450"/>
                                  <a:gd name="T2" fmla="*/ 254 w 3451"/>
                                  <a:gd name="T3" fmla="*/ 3 h 3450"/>
                                  <a:gd name="T4" fmla="*/ 279 w 3451"/>
                                  <a:gd name="T5" fmla="*/ 9 h 3450"/>
                                  <a:gd name="T6" fmla="*/ 302 w 3451"/>
                                  <a:gd name="T7" fmla="*/ 18 h 3450"/>
                                  <a:gd name="T8" fmla="*/ 324 w 3451"/>
                                  <a:gd name="T9" fmla="*/ 29 h 3450"/>
                                  <a:gd name="T10" fmla="*/ 345 w 3451"/>
                                  <a:gd name="T11" fmla="*/ 43 h 3450"/>
                                  <a:gd name="T12" fmla="*/ 363 w 3451"/>
                                  <a:gd name="T13" fmla="*/ 59 h 3450"/>
                                  <a:gd name="T14" fmla="*/ 380 w 3451"/>
                                  <a:gd name="T15" fmla="*/ 77 h 3450"/>
                                  <a:gd name="T16" fmla="*/ 395 w 3451"/>
                                  <a:gd name="T17" fmla="*/ 96 h 3450"/>
                                  <a:gd name="T18" fmla="*/ 407 w 3451"/>
                                  <a:gd name="T19" fmla="*/ 118 h 3450"/>
                                  <a:gd name="T20" fmla="*/ 417 w 3451"/>
                                  <a:gd name="T21" fmla="*/ 140 h 3450"/>
                                  <a:gd name="T22" fmla="*/ 425 w 3451"/>
                                  <a:gd name="T23" fmla="*/ 164 h 3450"/>
                                  <a:gd name="T24" fmla="*/ 429 w 3451"/>
                                  <a:gd name="T25" fmla="*/ 190 h 3450"/>
                                  <a:gd name="T26" fmla="*/ 431 w 3451"/>
                                  <a:gd name="T27" fmla="*/ 216 h 3450"/>
                                  <a:gd name="T28" fmla="*/ 429 w 3451"/>
                                  <a:gd name="T29" fmla="*/ 242 h 3450"/>
                                  <a:gd name="T30" fmla="*/ 425 w 3451"/>
                                  <a:gd name="T31" fmla="*/ 267 h 3450"/>
                                  <a:gd name="T32" fmla="*/ 417 w 3451"/>
                                  <a:gd name="T33" fmla="*/ 291 h 3450"/>
                                  <a:gd name="T34" fmla="*/ 407 w 3451"/>
                                  <a:gd name="T35" fmla="*/ 313 h 3450"/>
                                  <a:gd name="T36" fmla="*/ 395 w 3451"/>
                                  <a:gd name="T37" fmla="*/ 335 h 3450"/>
                                  <a:gd name="T38" fmla="*/ 380 w 3451"/>
                                  <a:gd name="T39" fmla="*/ 354 h 3450"/>
                                  <a:gd name="T40" fmla="*/ 363 w 3451"/>
                                  <a:gd name="T41" fmla="*/ 372 h 3450"/>
                                  <a:gd name="T42" fmla="*/ 345 w 3451"/>
                                  <a:gd name="T43" fmla="*/ 388 h 3450"/>
                                  <a:gd name="T44" fmla="*/ 324 w 3451"/>
                                  <a:gd name="T45" fmla="*/ 402 h 3450"/>
                                  <a:gd name="T46" fmla="*/ 302 w 3451"/>
                                  <a:gd name="T47" fmla="*/ 413 h 3450"/>
                                  <a:gd name="T48" fmla="*/ 279 w 3451"/>
                                  <a:gd name="T49" fmla="*/ 422 h 3450"/>
                                  <a:gd name="T50" fmla="*/ 254 w 3451"/>
                                  <a:gd name="T51" fmla="*/ 428 h 3450"/>
                                  <a:gd name="T52" fmla="*/ 229 w 3451"/>
                                  <a:gd name="T53" fmla="*/ 431 h 3450"/>
                                  <a:gd name="T54" fmla="*/ 202 w 3451"/>
                                  <a:gd name="T55" fmla="*/ 431 h 3450"/>
                                  <a:gd name="T56" fmla="*/ 177 w 3451"/>
                                  <a:gd name="T57" fmla="*/ 428 h 3450"/>
                                  <a:gd name="T58" fmla="*/ 152 w 3451"/>
                                  <a:gd name="T59" fmla="*/ 422 h 3450"/>
                                  <a:gd name="T60" fmla="*/ 129 w 3451"/>
                                  <a:gd name="T61" fmla="*/ 413 h 3450"/>
                                  <a:gd name="T62" fmla="*/ 107 w 3451"/>
                                  <a:gd name="T63" fmla="*/ 402 h 3450"/>
                                  <a:gd name="T64" fmla="*/ 86 w 3451"/>
                                  <a:gd name="T65" fmla="*/ 388 h 3450"/>
                                  <a:gd name="T66" fmla="*/ 67 w 3451"/>
                                  <a:gd name="T67" fmla="*/ 372 h 3450"/>
                                  <a:gd name="T68" fmla="*/ 51 w 3451"/>
                                  <a:gd name="T69" fmla="*/ 354 h 3450"/>
                                  <a:gd name="T70" fmla="*/ 36 w 3451"/>
                                  <a:gd name="T71" fmla="*/ 335 h 3450"/>
                                  <a:gd name="T72" fmla="*/ 24 w 3451"/>
                                  <a:gd name="T73" fmla="*/ 313 h 3450"/>
                                  <a:gd name="T74" fmla="*/ 13 w 3451"/>
                                  <a:gd name="T75" fmla="*/ 291 h 3450"/>
                                  <a:gd name="T76" fmla="*/ 6 w 3451"/>
                                  <a:gd name="T77" fmla="*/ 267 h 3450"/>
                                  <a:gd name="T78" fmla="*/ 2 w 3451"/>
                                  <a:gd name="T79" fmla="*/ 242 h 3450"/>
                                  <a:gd name="T80" fmla="*/ 0 w 3451"/>
                                  <a:gd name="T81" fmla="*/ 216 h 3450"/>
                                  <a:gd name="T82" fmla="*/ 2 w 3451"/>
                                  <a:gd name="T83" fmla="*/ 190 h 3450"/>
                                  <a:gd name="T84" fmla="*/ 6 w 3451"/>
                                  <a:gd name="T85" fmla="*/ 164 h 3450"/>
                                  <a:gd name="T86" fmla="*/ 13 w 3451"/>
                                  <a:gd name="T87" fmla="*/ 140 h 3450"/>
                                  <a:gd name="T88" fmla="*/ 24 w 3451"/>
                                  <a:gd name="T89" fmla="*/ 118 h 3450"/>
                                  <a:gd name="T90" fmla="*/ 36 w 3451"/>
                                  <a:gd name="T91" fmla="*/ 96 h 3450"/>
                                  <a:gd name="T92" fmla="*/ 51 w 3451"/>
                                  <a:gd name="T93" fmla="*/ 77 h 3450"/>
                                  <a:gd name="T94" fmla="*/ 67 w 3451"/>
                                  <a:gd name="T95" fmla="*/ 59 h 3450"/>
                                  <a:gd name="T96" fmla="*/ 86 w 3451"/>
                                  <a:gd name="T97" fmla="*/ 43 h 3450"/>
                                  <a:gd name="T98" fmla="*/ 107 w 3451"/>
                                  <a:gd name="T99" fmla="*/ 29 h 3450"/>
                                  <a:gd name="T100" fmla="*/ 129 w 3451"/>
                                  <a:gd name="T101" fmla="*/ 18 h 3450"/>
                                  <a:gd name="T102" fmla="*/ 152 w 3451"/>
                                  <a:gd name="T103" fmla="*/ 9 h 3450"/>
                                  <a:gd name="T104" fmla="*/ 177 w 3451"/>
                                  <a:gd name="T105" fmla="*/ 3 h 3450"/>
                                  <a:gd name="T106" fmla="*/ 202 w 3451"/>
                                  <a:gd name="T107" fmla="*/ 0 h 3450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</a:gdLst>
                                <a:ahLst/>
                                <a:cxnLst>
                                  <a:cxn ang="T108">
                                    <a:pos x="T0" y="T1"/>
                                  </a:cxn>
                                  <a:cxn ang="T109">
                                    <a:pos x="T2" y="T3"/>
                                  </a:cxn>
                                  <a:cxn ang="T110">
                                    <a:pos x="T4" y="T5"/>
                                  </a:cxn>
                                  <a:cxn ang="T111">
                                    <a:pos x="T6" y="T7"/>
                                  </a:cxn>
                                  <a:cxn ang="T112">
                                    <a:pos x="T8" y="T9"/>
                                  </a:cxn>
                                  <a:cxn ang="T113">
                                    <a:pos x="T10" y="T11"/>
                                  </a:cxn>
                                  <a:cxn ang="T114">
                                    <a:pos x="T12" y="T13"/>
                                  </a:cxn>
                                  <a:cxn ang="T115">
                                    <a:pos x="T14" y="T15"/>
                                  </a:cxn>
                                  <a:cxn ang="T116">
                                    <a:pos x="T16" y="T17"/>
                                  </a:cxn>
                                  <a:cxn ang="T117">
                                    <a:pos x="T18" y="T19"/>
                                  </a:cxn>
                                  <a:cxn ang="T118">
                                    <a:pos x="T20" y="T21"/>
                                  </a:cxn>
                                  <a:cxn ang="T119">
                                    <a:pos x="T22" y="T23"/>
                                  </a:cxn>
                                  <a:cxn ang="T120">
                                    <a:pos x="T24" y="T25"/>
                                  </a:cxn>
                                  <a:cxn ang="T121">
                                    <a:pos x="T26" y="T27"/>
                                  </a:cxn>
                                  <a:cxn ang="T122">
                                    <a:pos x="T28" y="T29"/>
                                  </a:cxn>
                                  <a:cxn ang="T123">
                                    <a:pos x="T30" y="T31"/>
                                  </a:cxn>
                                  <a:cxn ang="T124">
                                    <a:pos x="T32" y="T33"/>
                                  </a:cxn>
                                  <a:cxn ang="T125">
                                    <a:pos x="T34" y="T35"/>
                                  </a:cxn>
                                  <a:cxn ang="T126">
                                    <a:pos x="T36" y="T37"/>
                                  </a:cxn>
                                  <a:cxn ang="T127">
                                    <a:pos x="T38" y="T39"/>
                                  </a:cxn>
                                  <a:cxn ang="T128">
                                    <a:pos x="T40" y="T41"/>
                                  </a:cxn>
                                  <a:cxn ang="T129">
                                    <a:pos x="T42" y="T43"/>
                                  </a:cxn>
                                  <a:cxn ang="T130">
                                    <a:pos x="T44" y="T45"/>
                                  </a:cxn>
                                  <a:cxn ang="T131">
                                    <a:pos x="T46" y="T47"/>
                                  </a:cxn>
                                  <a:cxn ang="T132">
                                    <a:pos x="T48" y="T49"/>
                                  </a:cxn>
                                  <a:cxn ang="T133">
                                    <a:pos x="T50" y="T51"/>
                                  </a:cxn>
                                  <a:cxn ang="T134">
                                    <a:pos x="T52" y="T53"/>
                                  </a:cxn>
                                  <a:cxn ang="T135">
                                    <a:pos x="T54" y="T55"/>
                                  </a:cxn>
                                  <a:cxn ang="T136">
                                    <a:pos x="T56" y="T57"/>
                                  </a:cxn>
                                  <a:cxn ang="T137">
                                    <a:pos x="T58" y="T59"/>
                                  </a:cxn>
                                  <a:cxn ang="T138">
                                    <a:pos x="T60" y="T61"/>
                                  </a:cxn>
                                  <a:cxn ang="T139">
                                    <a:pos x="T62" y="T63"/>
                                  </a:cxn>
                                  <a:cxn ang="T140">
                                    <a:pos x="T64" y="T65"/>
                                  </a:cxn>
                                  <a:cxn ang="T141">
                                    <a:pos x="T66" y="T67"/>
                                  </a:cxn>
                                  <a:cxn ang="T142">
                                    <a:pos x="T68" y="T69"/>
                                  </a:cxn>
                                  <a:cxn ang="T143">
                                    <a:pos x="T70" y="T71"/>
                                  </a:cxn>
                                  <a:cxn ang="T144">
                                    <a:pos x="T72" y="T73"/>
                                  </a:cxn>
                                  <a:cxn ang="T145">
                                    <a:pos x="T74" y="T75"/>
                                  </a:cxn>
                                  <a:cxn ang="T146">
                                    <a:pos x="T76" y="T77"/>
                                  </a:cxn>
                                  <a:cxn ang="T147">
                                    <a:pos x="T78" y="T79"/>
                                  </a:cxn>
                                  <a:cxn ang="T148">
                                    <a:pos x="T80" y="T81"/>
                                  </a:cxn>
                                  <a:cxn ang="T149">
                                    <a:pos x="T82" y="T83"/>
                                  </a:cxn>
                                  <a:cxn ang="T150">
                                    <a:pos x="T84" y="T85"/>
                                  </a:cxn>
                                  <a:cxn ang="T151">
                                    <a:pos x="T86" y="T87"/>
                                  </a:cxn>
                                  <a:cxn ang="T152">
                                    <a:pos x="T88" y="T89"/>
                                  </a:cxn>
                                  <a:cxn ang="T153">
                                    <a:pos x="T90" y="T91"/>
                                  </a:cxn>
                                  <a:cxn ang="T154">
                                    <a:pos x="T92" y="T93"/>
                                  </a:cxn>
                                  <a:cxn ang="T155">
                                    <a:pos x="T94" y="T95"/>
                                  </a:cxn>
                                  <a:cxn ang="T156">
                                    <a:pos x="T96" y="T97"/>
                                  </a:cxn>
                                  <a:cxn ang="T157">
                                    <a:pos x="T98" y="T99"/>
                                  </a:cxn>
                                  <a:cxn ang="T158">
                                    <a:pos x="T100" y="T101"/>
                                  </a:cxn>
                                  <a:cxn ang="T159">
                                    <a:pos x="T102" y="T103"/>
                                  </a:cxn>
                                  <a:cxn ang="T160">
                                    <a:pos x="T104" y="T105"/>
                                  </a:cxn>
                                  <a:cxn ang="T161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89 w 1894"/>
                                  <a:gd name="T1" fmla="*/ 62 h 1896"/>
                                  <a:gd name="T2" fmla="*/ 82 w 1894"/>
                                  <a:gd name="T3" fmla="*/ 70 h 1896"/>
                                  <a:gd name="T4" fmla="*/ 74 w 1894"/>
                                  <a:gd name="T5" fmla="*/ 77 h 1896"/>
                                  <a:gd name="T6" fmla="*/ 66 w 1894"/>
                                  <a:gd name="T7" fmla="*/ 83 h 1896"/>
                                  <a:gd name="T8" fmla="*/ 63 w 1894"/>
                                  <a:gd name="T9" fmla="*/ 87 h 1896"/>
                                  <a:gd name="T10" fmla="*/ 66 w 1894"/>
                                  <a:gd name="T11" fmla="*/ 92 h 1896"/>
                                  <a:gd name="T12" fmla="*/ 70 w 1894"/>
                                  <a:gd name="T13" fmla="*/ 99 h 1896"/>
                                  <a:gd name="T14" fmla="*/ 76 w 1894"/>
                                  <a:gd name="T15" fmla="*/ 108 h 1896"/>
                                  <a:gd name="T16" fmla="*/ 84 w 1894"/>
                                  <a:gd name="T17" fmla="*/ 118 h 1896"/>
                                  <a:gd name="T18" fmla="*/ 93 w 1894"/>
                                  <a:gd name="T19" fmla="*/ 129 h 1896"/>
                                  <a:gd name="T20" fmla="*/ 103 w 1894"/>
                                  <a:gd name="T21" fmla="*/ 140 h 1896"/>
                                  <a:gd name="T22" fmla="*/ 115 w 1894"/>
                                  <a:gd name="T23" fmla="*/ 151 h 1896"/>
                                  <a:gd name="T24" fmla="*/ 129 w 1894"/>
                                  <a:gd name="T25" fmla="*/ 162 h 1896"/>
                                  <a:gd name="T26" fmla="*/ 145 w 1894"/>
                                  <a:gd name="T27" fmla="*/ 172 h 1896"/>
                                  <a:gd name="T28" fmla="*/ 155 w 1894"/>
                                  <a:gd name="T29" fmla="*/ 172 h 1896"/>
                                  <a:gd name="T30" fmla="*/ 162 w 1894"/>
                                  <a:gd name="T31" fmla="*/ 162 h 1896"/>
                                  <a:gd name="T32" fmla="*/ 171 w 1894"/>
                                  <a:gd name="T33" fmla="*/ 153 h 1896"/>
                                  <a:gd name="T34" fmla="*/ 237 w 1894"/>
                                  <a:gd name="T35" fmla="*/ 200 h 1896"/>
                                  <a:gd name="T36" fmla="*/ 232 w 1894"/>
                                  <a:gd name="T37" fmla="*/ 206 h 1896"/>
                                  <a:gd name="T38" fmla="*/ 226 w 1894"/>
                                  <a:gd name="T39" fmla="*/ 212 h 1896"/>
                                  <a:gd name="T40" fmla="*/ 219 w 1894"/>
                                  <a:gd name="T41" fmla="*/ 217 h 1896"/>
                                  <a:gd name="T42" fmla="*/ 212 w 1894"/>
                                  <a:gd name="T43" fmla="*/ 222 h 1896"/>
                                  <a:gd name="T44" fmla="*/ 205 w 1894"/>
                                  <a:gd name="T45" fmla="*/ 227 h 1896"/>
                                  <a:gd name="T46" fmla="*/ 198 w 1894"/>
                                  <a:gd name="T47" fmla="*/ 231 h 1896"/>
                                  <a:gd name="T48" fmla="*/ 192 w 1894"/>
                                  <a:gd name="T49" fmla="*/ 234 h 1896"/>
                                  <a:gd name="T50" fmla="*/ 188 w 1894"/>
                                  <a:gd name="T51" fmla="*/ 237 h 1896"/>
                                  <a:gd name="T52" fmla="*/ 186 w 1894"/>
                                  <a:gd name="T53" fmla="*/ 238 h 1896"/>
                                  <a:gd name="T54" fmla="*/ 180 w 1894"/>
                                  <a:gd name="T55" fmla="*/ 236 h 1896"/>
                                  <a:gd name="T56" fmla="*/ 169 w 1894"/>
                                  <a:gd name="T57" fmla="*/ 232 h 1896"/>
                                  <a:gd name="T58" fmla="*/ 157 w 1894"/>
                                  <a:gd name="T59" fmla="*/ 227 h 1896"/>
                                  <a:gd name="T60" fmla="*/ 145 w 1894"/>
                                  <a:gd name="T61" fmla="*/ 221 h 1896"/>
                                  <a:gd name="T62" fmla="*/ 132 w 1894"/>
                                  <a:gd name="T63" fmla="*/ 215 h 1896"/>
                                  <a:gd name="T64" fmla="*/ 118 w 1894"/>
                                  <a:gd name="T65" fmla="*/ 207 h 1896"/>
                                  <a:gd name="T66" fmla="*/ 104 w 1894"/>
                                  <a:gd name="T67" fmla="*/ 199 h 1896"/>
                                  <a:gd name="T68" fmla="*/ 91 w 1894"/>
                                  <a:gd name="T69" fmla="*/ 189 h 1896"/>
                                  <a:gd name="T70" fmla="*/ 77 w 1894"/>
                                  <a:gd name="T71" fmla="*/ 177 h 1896"/>
                                  <a:gd name="T72" fmla="*/ 63 w 1894"/>
                                  <a:gd name="T73" fmla="*/ 164 h 1896"/>
                                  <a:gd name="T74" fmla="*/ 50 w 1894"/>
                                  <a:gd name="T75" fmla="*/ 148 h 1896"/>
                                  <a:gd name="T76" fmla="*/ 38 w 1894"/>
                                  <a:gd name="T77" fmla="*/ 131 h 1896"/>
                                  <a:gd name="T78" fmla="*/ 26 w 1894"/>
                                  <a:gd name="T79" fmla="*/ 112 h 1896"/>
                                  <a:gd name="T80" fmla="*/ 15 w 1894"/>
                                  <a:gd name="T81" fmla="*/ 90 h 1896"/>
                                  <a:gd name="T82" fmla="*/ 5 w 1894"/>
                                  <a:gd name="T83" fmla="*/ 66 h 1896"/>
                                  <a:gd name="T84" fmla="*/ 4 w 1894"/>
                                  <a:gd name="T85" fmla="*/ 45 h 1896"/>
                                  <a:gd name="T86" fmla="*/ 12 w 1894"/>
                                  <a:gd name="T87" fmla="*/ 31 h 1896"/>
                                  <a:gd name="T88" fmla="*/ 19 w 1894"/>
                                  <a:gd name="T89" fmla="*/ 20 h 1896"/>
                                  <a:gd name="T90" fmla="*/ 25 w 1894"/>
                                  <a:gd name="T91" fmla="*/ 12 h 1896"/>
                                  <a:gd name="T92" fmla="*/ 31 w 1894"/>
                                  <a:gd name="T93" fmla="*/ 6 h 1896"/>
                                  <a:gd name="T94" fmla="*/ 35 w 1894"/>
                                  <a:gd name="T95" fmla="*/ 2 h 1896"/>
                                  <a:gd name="T96" fmla="*/ 37 w 1894"/>
                                  <a:gd name="T97" fmla="*/ 0 h 189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BB3D87" id="Group 4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MAfTPfxQAACFvAAAOAAAAAAAAAAAA&#10;AAAAAC4CAABkcnMvZTJvRG9jLnhtbFBLAQItABQABgAIAAAAIQBoRxvQ2AAAAAMBAAAPAAAAAAAA&#10;AAAAAAAAANkWAABkcnMvZG93bnJldi54bWxQSwUGAAAAAAQABADzAAAA3hc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9,0;32,0;35,1;38,2;40,4;43,5;45,7;47,10;49,12;51,15;52,17;53,20;54,24;54,27;54,30;53,33;52,36;51,39;49,42;47,44;45,46;43,48;40,50;38,52;35,53;32,53;29,54;25,54;22,53;19,53;16,52;13,50;11,48;8,46;6,44;4,42;3,39;2,36;1,33;0,30;0,27;0,24;1,20;2,17;3,15;4,12;6,10;8,7;11,5;13,4;16,2;19,1;22,0;25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11,8;10,9;9,10;8,10;8,11;8,12;9,12;10,14;11,15;12,16;13,18;14,19;16,20;18,22;19,22;20,20;21,19;30,25;29,26;28,27;27,27;27,28;26,28;25,29;24,29;24,30;23,30;23,30;21,29;20,28;18,28;17,27;15,26;13,25;11,24;10,22;8,21;6,19;5,16;3,14;2,11;1,8;1,6;2,4;2,3;3,2;4,1;4,0;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361A0E" w14:textId="03B5E8FE" w:rsidR="00217980" w:rsidRDefault="004632BC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5A4A1B93" wp14:editId="50706A96">
                    <wp:extent cx="328930" cy="328930"/>
                    <wp:effectExtent l="11430" t="15240" r="12065" b="17780"/>
                    <wp:docPr id="1" name="Group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2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215 w 3451"/>
                                  <a:gd name="T1" fmla="*/ 0 h 3451"/>
                                  <a:gd name="T2" fmla="*/ 241 w 3451"/>
                                  <a:gd name="T3" fmla="*/ 2 h 3451"/>
                                  <a:gd name="T4" fmla="*/ 267 w 3451"/>
                                  <a:gd name="T5" fmla="*/ 6 h 3451"/>
                                  <a:gd name="T6" fmla="*/ 291 w 3451"/>
                                  <a:gd name="T7" fmla="*/ 14 h 3451"/>
                                  <a:gd name="T8" fmla="*/ 313 w 3451"/>
                                  <a:gd name="T9" fmla="*/ 24 h 3451"/>
                                  <a:gd name="T10" fmla="*/ 335 w 3451"/>
                                  <a:gd name="T11" fmla="*/ 36 h 3451"/>
                                  <a:gd name="T12" fmla="*/ 354 w 3451"/>
                                  <a:gd name="T13" fmla="*/ 51 h 3451"/>
                                  <a:gd name="T14" fmla="*/ 372 w 3451"/>
                                  <a:gd name="T15" fmla="*/ 68 h 3451"/>
                                  <a:gd name="T16" fmla="*/ 388 w 3451"/>
                                  <a:gd name="T17" fmla="*/ 86 h 3451"/>
                                  <a:gd name="T18" fmla="*/ 402 w 3451"/>
                                  <a:gd name="T19" fmla="*/ 107 h 3451"/>
                                  <a:gd name="T20" fmla="*/ 413 w 3451"/>
                                  <a:gd name="T21" fmla="*/ 129 h 3451"/>
                                  <a:gd name="T22" fmla="*/ 421 w 3451"/>
                                  <a:gd name="T23" fmla="*/ 152 h 3451"/>
                                  <a:gd name="T24" fmla="*/ 427 w 3451"/>
                                  <a:gd name="T25" fmla="*/ 177 h 3451"/>
                                  <a:gd name="T26" fmla="*/ 431 w 3451"/>
                                  <a:gd name="T27" fmla="*/ 202 h 3451"/>
                                  <a:gd name="T28" fmla="*/ 431 w 3451"/>
                                  <a:gd name="T29" fmla="*/ 229 h 3451"/>
                                  <a:gd name="T30" fmla="*/ 427 w 3451"/>
                                  <a:gd name="T31" fmla="*/ 254 h 3451"/>
                                  <a:gd name="T32" fmla="*/ 421 w 3451"/>
                                  <a:gd name="T33" fmla="*/ 279 h 3451"/>
                                  <a:gd name="T34" fmla="*/ 413 w 3451"/>
                                  <a:gd name="T35" fmla="*/ 302 h 3451"/>
                                  <a:gd name="T36" fmla="*/ 402 w 3451"/>
                                  <a:gd name="T37" fmla="*/ 324 h 3451"/>
                                  <a:gd name="T38" fmla="*/ 388 w 3451"/>
                                  <a:gd name="T39" fmla="*/ 345 h 3451"/>
                                  <a:gd name="T40" fmla="*/ 372 w 3451"/>
                                  <a:gd name="T41" fmla="*/ 364 h 3451"/>
                                  <a:gd name="T42" fmla="*/ 354 w 3451"/>
                                  <a:gd name="T43" fmla="*/ 380 h 3451"/>
                                  <a:gd name="T44" fmla="*/ 335 w 3451"/>
                                  <a:gd name="T45" fmla="*/ 395 h 3451"/>
                                  <a:gd name="T46" fmla="*/ 313 w 3451"/>
                                  <a:gd name="T47" fmla="*/ 407 h 3451"/>
                                  <a:gd name="T48" fmla="*/ 291 w 3451"/>
                                  <a:gd name="T49" fmla="*/ 418 h 3451"/>
                                  <a:gd name="T50" fmla="*/ 267 w 3451"/>
                                  <a:gd name="T51" fmla="*/ 425 h 3451"/>
                                  <a:gd name="T52" fmla="*/ 241 w 3451"/>
                                  <a:gd name="T53" fmla="*/ 429 h 3451"/>
                                  <a:gd name="T54" fmla="*/ 215 w 3451"/>
                                  <a:gd name="T55" fmla="*/ 431 h 3451"/>
                                  <a:gd name="T56" fmla="*/ 189 w 3451"/>
                                  <a:gd name="T57" fmla="*/ 429 h 3451"/>
                                  <a:gd name="T58" fmla="*/ 164 w 3451"/>
                                  <a:gd name="T59" fmla="*/ 425 h 3451"/>
                                  <a:gd name="T60" fmla="*/ 140 w 3451"/>
                                  <a:gd name="T61" fmla="*/ 418 h 3451"/>
                                  <a:gd name="T62" fmla="*/ 118 w 3451"/>
                                  <a:gd name="T63" fmla="*/ 407 h 3451"/>
                                  <a:gd name="T64" fmla="*/ 96 w 3451"/>
                                  <a:gd name="T65" fmla="*/ 395 h 3451"/>
                                  <a:gd name="T66" fmla="*/ 77 w 3451"/>
                                  <a:gd name="T67" fmla="*/ 380 h 3451"/>
                                  <a:gd name="T68" fmla="*/ 59 w 3451"/>
                                  <a:gd name="T69" fmla="*/ 364 h 3451"/>
                                  <a:gd name="T70" fmla="*/ 43 w 3451"/>
                                  <a:gd name="T71" fmla="*/ 345 h 3451"/>
                                  <a:gd name="T72" fmla="*/ 29 w 3451"/>
                                  <a:gd name="T73" fmla="*/ 324 h 3451"/>
                                  <a:gd name="T74" fmla="*/ 18 w 3451"/>
                                  <a:gd name="T75" fmla="*/ 302 h 3451"/>
                                  <a:gd name="T76" fmla="*/ 9 w 3451"/>
                                  <a:gd name="T77" fmla="*/ 279 h 3451"/>
                                  <a:gd name="T78" fmla="*/ 3 w 3451"/>
                                  <a:gd name="T79" fmla="*/ 254 h 3451"/>
                                  <a:gd name="T80" fmla="*/ 0 w 3451"/>
                                  <a:gd name="T81" fmla="*/ 229 h 3451"/>
                                  <a:gd name="T82" fmla="*/ 0 w 3451"/>
                                  <a:gd name="T83" fmla="*/ 202 h 3451"/>
                                  <a:gd name="T84" fmla="*/ 3 w 3451"/>
                                  <a:gd name="T85" fmla="*/ 177 h 3451"/>
                                  <a:gd name="T86" fmla="*/ 9 w 3451"/>
                                  <a:gd name="T87" fmla="*/ 152 h 3451"/>
                                  <a:gd name="T88" fmla="*/ 18 w 3451"/>
                                  <a:gd name="T89" fmla="*/ 129 h 3451"/>
                                  <a:gd name="T90" fmla="*/ 29 w 3451"/>
                                  <a:gd name="T91" fmla="*/ 107 h 3451"/>
                                  <a:gd name="T92" fmla="*/ 43 w 3451"/>
                                  <a:gd name="T93" fmla="*/ 86 h 3451"/>
                                  <a:gd name="T94" fmla="*/ 59 w 3451"/>
                                  <a:gd name="T95" fmla="*/ 68 h 3451"/>
                                  <a:gd name="T96" fmla="*/ 77 w 3451"/>
                                  <a:gd name="T97" fmla="*/ 51 h 3451"/>
                                  <a:gd name="T98" fmla="*/ 96 w 3451"/>
                                  <a:gd name="T99" fmla="*/ 36 h 3451"/>
                                  <a:gd name="T100" fmla="*/ 118 w 3451"/>
                                  <a:gd name="T101" fmla="*/ 24 h 3451"/>
                                  <a:gd name="T102" fmla="*/ 140 w 3451"/>
                                  <a:gd name="T103" fmla="*/ 14 h 3451"/>
                                  <a:gd name="T104" fmla="*/ 164 w 3451"/>
                                  <a:gd name="T105" fmla="*/ 6 h 3451"/>
                                  <a:gd name="T106" fmla="*/ 189 w 3451"/>
                                  <a:gd name="T107" fmla="*/ 2 h 3451"/>
                                  <a:gd name="T108" fmla="*/ 215 w 3451"/>
                                  <a:gd name="T109" fmla="*/ 0 h 3451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</a:gdLst>
                                <a:ahLst/>
                                <a:cxnLst>
                                  <a:cxn ang="T110">
                                    <a:pos x="T0" y="T1"/>
                                  </a:cxn>
                                  <a:cxn ang="T111">
                                    <a:pos x="T2" y="T3"/>
                                  </a:cxn>
                                  <a:cxn ang="T112">
                                    <a:pos x="T4" y="T5"/>
                                  </a:cxn>
                                  <a:cxn ang="T113">
                                    <a:pos x="T6" y="T7"/>
                                  </a:cxn>
                                  <a:cxn ang="T114">
                                    <a:pos x="T8" y="T9"/>
                                  </a:cxn>
                                  <a:cxn ang="T115">
                                    <a:pos x="T10" y="T11"/>
                                  </a:cxn>
                                  <a:cxn ang="T116">
                                    <a:pos x="T12" y="T13"/>
                                  </a:cxn>
                                  <a:cxn ang="T117">
                                    <a:pos x="T14" y="T15"/>
                                  </a:cxn>
                                  <a:cxn ang="T118">
                                    <a:pos x="T16" y="T17"/>
                                  </a:cxn>
                                  <a:cxn ang="T119">
                                    <a:pos x="T18" y="T19"/>
                                  </a:cxn>
                                  <a:cxn ang="T120">
                                    <a:pos x="T20" y="T21"/>
                                  </a:cxn>
                                  <a:cxn ang="T121">
                                    <a:pos x="T22" y="T23"/>
                                  </a:cxn>
                                  <a:cxn ang="T122">
                                    <a:pos x="T24" y="T25"/>
                                  </a:cxn>
                                  <a:cxn ang="T123">
                                    <a:pos x="T26" y="T27"/>
                                  </a:cxn>
                                  <a:cxn ang="T124">
                                    <a:pos x="T28" y="T29"/>
                                  </a:cxn>
                                  <a:cxn ang="T125">
                                    <a:pos x="T30" y="T31"/>
                                  </a:cxn>
                                  <a:cxn ang="T126">
                                    <a:pos x="T32" y="T33"/>
                                  </a:cxn>
                                  <a:cxn ang="T127">
                                    <a:pos x="T34" y="T35"/>
                                  </a:cxn>
                                  <a:cxn ang="T128">
                                    <a:pos x="T36" y="T37"/>
                                  </a:cxn>
                                  <a:cxn ang="T129">
                                    <a:pos x="T38" y="T39"/>
                                  </a:cxn>
                                  <a:cxn ang="T130">
                                    <a:pos x="T40" y="T41"/>
                                  </a:cxn>
                                  <a:cxn ang="T131">
                                    <a:pos x="T42" y="T43"/>
                                  </a:cxn>
                                  <a:cxn ang="T132">
                                    <a:pos x="T44" y="T45"/>
                                  </a:cxn>
                                  <a:cxn ang="T133">
                                    <a:pos x="T46" y="T47"/>
                                  </a:cxn>
                                  <a:cxn ang="T134">
                                    <a:pos x="T48" y="T49"/>
                                  </a:cxn>
                                  <a:cxn ang="T135">
                                    <a:pos x="T50" y="T51"/>
                                  </a:cxn>
                                  <a:cxn ang="T136">
                                    <a:pos x="T52" y="T53"/>
                                  </a:cxn>
                                  <a:cxn ang="T137">
                                    <a:pos x="T54" y="T55"/>
                                  </a:cxn>
                                  <a:cxn ang="T138">
                                    <a:pos x="T56" y="T57"/>
                                  </a:cxn>
                                  <a:cxn ang="T139">
                                    <a:pos x="T58" y="T59"/>
                                  </a:cxn>
                                  <a:cxn ang="T140">
                                    <a:pos x="T60" y="T61"/>
                                  </a:cxn>
                                  <a:cxn ang="T141">
                                    <a:pos x="T62" y="T63"/>
                                  </a:cxn>
                                  <a:cxn ang="T142">
                                    <a:pos x="T64" y="T65"/>
                                  </a:cxn>
                                  <a:cxn ang="T143">
                                    <a:pos x="T66" y="T67"/>
                                  </a:cxn>
                                  <a:cxn ang="T144">
                                    <a:pos x="T68" y="T69"/>
                                  </a:cxn>
                                  <a:cxn ang="T145">
                                    <a:pos x="T70" y="T71"/>
                                  </a:cxn>
                                  <a:cxn ang="T146">
                                    <a:pos x="T72" y="T73"/>
                                  </a:cxn>
                                  <a:cxn ang="T147">
                                    <a:pos x="T74" y="T75"/>
                                  </a:cxn>
                                  <a:cxn ang="T148">
                                    <a:pos x="T76" y="T77"/>
                                  </a:cxn>
                                  <a:cxn ang="T149">
                                    <a:pos x="T78" y="T79"/>
                                  </a:cxn>
                                  <a:cxn ang="T150">
                                    <a:pos x="T80" y="T81"/>
                                  </a:cxn>
                                  <a:cxn ang="T151">
                                    <a:pos x="T82" y="T83"/>
                                  </a:cxn>
                                  <a:cxn ang="T152">
                                    <a:pos x="T84" y="T85"/>
                                  </a:cxn>
                                  <a:cxn ang="T153">
                                    <a:pos x="T86" y="T87"/>
                                  </a:cxn>
                                  <a:cxn ang="T154">
                                    <a:pos x="T88" y="T89"/>
                                  </a:cxn>
                                  <a:cxn ang="T155">
                                    <a:pos x="T90" y="T91"/>
                                  </a:cxn>
                                  <a:cxn ang="T156">
                                    <a:pos x="T92" y="T93"/>
                                  </a:cxn>
                                  <a:cxn ang="T157">
                                    <a:pos x="T94" y="T95"/>
                                  </a:cxn>
                                  <a:cxn ang="T158">
                                    <a:pos x="T96" y="T97"/>
                                  </a:cxn>
                                  <a:cxn ang="T159">
                                    <a:pos x="T98" y="T99"/>
                                  </a:cxn>
                                  <a:cxn ang="T160">
                                    <a:pos x="T100" y="T101"/>
                                  </a:cxn>
                                  <a:cxn ang="T161">
                                    <a:pos x="T102" y="T103"/>
                                  </a:cxn>
                                  <a:cxn ang="T162">
                                    <a:pos x="T104" y="T105"/>
                                  </a:cxn>
                                  <a:cxn ang="T163">
                                    <a:pos x="T106" y="T107"/>
                                  </a:cxn>
                                  <a:cxn ang="T164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45 w 1619"/>
                                  <a:gd name="T1" fmla="*/ 67 h 1615"/>
                                  <a:gd name="T2" fmla="*/ 3 w 1619"/>
                                  <a:gd name="T3" fmla="*/ 202 h 1615"/>
                                  <a:gd name="T4" fmla="*/ 153 w 1619"/>
                                  <a:gd name="T5" fmla="*/ 64 h 1615"/>
                                  <a:gd name="T6" fmla="*/ 165 w 1619"/>
                                  <a:gd name="T7" fmla="*/ 65 h 1615"/>
                                  <a:gd name="T8" fmla="*/ 175 w 1619"/>
                                  <a:gd name="T9" fmla="*/ 67 h 1615"/>
                                  <a:gd name="T10" fmla="*/ 183 w 1619"/>
                                  <a:gd name="T11" fmla="*/ 71 h 1615"/>
                                  <a:gd name="T12" fmla="*/ 190 w 1619"/>
                                  <a:gd name="T13" fmla="*/ 77 h 1615"/>
                                  <a:gd name="T14" fmla="*/ 195 w 1619"/>
                                  <a:gd name="T15" fmla="*/ 84 h 1615"/>
                                  <a:gd name="T16" fmla="*/ 198 w 1619"/>
                                  <a:gd name="T17" fmla="*/ 92 h 1615"/>
                                  <a:gd name="T18" fmla="*/ 201 w 1619"/>
                                  <a:gd name="T19" fmla="*/ 101 h 1615"/>
                                  <a:gd name="T20" fmla="*/ 202 w 1619"/>
                                  <a:gd name="T21" fmla="*/ 112 h 1615"/>
                                  <a:gd name="T22" fmla="*/ 203 w 1619"/>
                                  <a:gd name="T23" fmla="*/ 122 h 1615"/>
                                  <a:gd name="T24" fmla="*/ 203 w 1619"/>
                                  <a:gd name="T25" fmla="*/ 202 h 1615"/>
                                  <a:gd name="T26" fmla="*/ 161 w 1619"/>
                                  <a:gd name="T27" fmla="*/ 136 h 1615"/>
                                  <a:gd name="T28" fmla="*/ 161 w 1619"/>
                                  <a:gd name="T29" fmla="*/ 130 h 1615"/>
                                  <a:gd name="T30" fmla="*/ 161 w 1619"/>
                                  <a:gd name="T31" fmla="*/ 124 h 1615"/>
                                  <a:gd name="T32" fmla="*/ 160 w 1619"/>
                                  <a:gd name="T33" fmla="*/ 118 h 1615"/>
                                  <a:gd name="T34" fmla="*/ 158 w 1619"/>
                                  <a:gd name="T35" fmla="*/ 113 h 1615"/>
                                  <a:gd name="T36" fmla="*/ 155 w 1619"/>
                                  <a:gd name="T37" fmla="*/ 108 h 1615"/>
                                  <a:gd name="T38" fmla="*/ 151 w 1619"/>
                                  <a:gd name="T39" fmla="*/ 104 h 1615"/>
                                  <a:gd name="T40" fmla="*/ 146 w 1619"/>
                                  <a:gd name="T41" fmla="*/ 102 h 1615"/>
                                  <a:gd name="T42" fmla="*/ 139 w 1619"/>
                                  <a:gd name="T43" fmla="*/ 101 h 1615"/>
                                  <a:gd name="T44" fmla="*/ 131 w 1619"/>
                                  <a:gd name="T45" fmla="*/ 102 h 1615"/>
                                  <a:gd name="T46" fmla="*/ 125 w 1619"/>
                                  <a:gd name="T47" fmla="*/ 104 h 1615"/>
                                  <a:gd name="T48" fmla="*/ 121 w 1619"/>
                                  <a:gd name="T49" fmla="*/ 108 h 1615"/>
                                  <a:gd name="T50" fmla="*/ 117 w 1619"/>
                                  <a:gd name="T51" fmla="*/ 113 h 1615"/>
                                  <a:gd name="T52" fmla="*/ 115 w 1619"/>
                                  <a:gd name="T53" fmla="*/ 118 h 1615"/>
                                  <a:gd name="T54" fmla="*/ 114 w 1619"/>
                                  <a:gd name="T55" fmla="*/ 125 h 1615"/>
                                  <a:gd name="T56" fmla="*/ 114 w 1619"/>
                                  <a:gd name="T57" fmla="*/ 132 h 1615"/>
                                  <a:gd name="T58" fmla="*/ 114 w 1619"/>
                                  <a:gd name="T59" fmla="*/ 202 h 1615"/>
                                  <a:gd name="T60" fmla="*/ 72 w 1619"/>
                                  <a:gd name="T61" fmla="*/ 67 h 1615"/>
                                  <a:gd name="T62" fmla="*/ 112 w 1619"/>
                                  <a:gd name="T63" fmla="*/ 86 h 1615"/>
                                  <a:gd name="T64" fmla="*/ 114 w 1619"/>
                                  <a:gd name="T65" fmla="*/ 83 h 1615"/>
                                  <a:gd name="T66" fmla="*/ 119 w 1619"/>
                                  <a:gd name="T67" fmla="*/ 77 h 1615"/>
                                  <a:gd name="T68" fmla="*/ 125 w 1619"/>
                                  <a:gd name="T69" fmla="*/ 72 h 1615"/>
                                  <a:gd name="T70" fmla="*/ 133 w 1619"/>
                                  <a:gd name="T71" fmla="*/ 68 h 1615"/>
                                  <a:gd name="T72" fmla="*/ 142 w 1619"/>
                                  <a:gd name="T73" fmla="*/ 65 h 1615"/>
                                  <a:gd name="T74" fmla="*/ 153 w 1619"/>
                                  <a:gd name="T75" fmla="*/ 64 h 1615"/>
                                  <a:gd name="T76" fmla="*/ 29 w 1619"/>
                                  <a:gd name="T77" fmla="*/ 0 h 1615"/>
                                  <a:gd name="T78" fmla="*/ 37 w 1619"/>
                                  <a:gd name="T79" fmla="*/ 3 h 1615"/>
                                  <a:gd name="T80" fmla="*/ 43 w 1619"/>
                                  <a:gd name="T81" fmla="*/ 9 h 1615"/>
                                  <a:gd name="T82" fmla="*/ 47 w 1619"/>
                                  <a:gd name="T83" fmla="*/ 16 h 1615"/>
                                  <a:gd name="T84" fmla="*/ 49 w 1619"/>
                                  <a:gd name="T85" fmla="*/ 24 h 1615"/>
                                  <a:gd name="T86" fmla="*/ 47 w 1619"/>
                                  <a:gd name="T87" fmla="*/ 33 h 1615"/>
                                  <a:gd name="T88" fmla="*/ 43 w 1619"/>
                                  <a:gd name="T89" fmla="*/ 40 h 1615"/>
                                  <a:gd name="T90" fmla="*/ 37 w 1619"/>
                                  <a:gd name="T91" fmla="*/ 45 h 1615"/>
                                  <a:gd name="T92" fmla="*/ 29 w 1619"/>
                                  <a:gd name="T93" fmla="*/ 48 h 1615"/>
                                  <a:gd name="T94" fmla="*/ 20 w 1619"/>
                                  <a:gd name="T95" fmla="*/ 48 h 1615"/>
                                  <a:gd name="T96" fmla="*/ 12 w 1619"/>
                                  <a:gd name="T97" fmla="*/ 45 h 1615"/>
                                  <a:gd name="T98" fmla="*/ 6 w 1619"/>
                                  <a:gd name="T99" fmla="*/ 40 h 1615"/>
                                  <a:gd name="T100" fmla="*/ 2 w 1619"/>
                                  <a:gd name="T101" fmla="*/ 33 h 1615"/>
                                  <a:gd name="T102" fmla="*/ 0 w 1619"/>
                                  <a:gd name="T103" fmla="*/ 24 h 1615"/>
                                  <a:gd name="T104" fmla="*/ 2 w 1619"/>
                                  <a:gd name="T105" fmla="*/ 16 h 1615"/>
                                  <a:gd name="T106" fmla="*/ 6 w 1619"/>
                                  <a:gd name="T107" fmla="*/ 9 h 1615"/>
                                  <a:gd name="T108" fmla="*/ 12 w 1619"/>
                                  <a:gd name="T109" fmla="*/ 3 h 1615"/>
                                  <a:gd name="T110" fmla="*/ 20 w 1619"/>
                                  <a:gd name="T111" fmla="*/ 0 h 1615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</a:gdLst>
                                <a:ahLst/>
                                <a:cxnLst>
                                  <a:cxn ang="T112">
                                    <a:pos x="T0" y="T1"/>
                                  </a:cxn>
                                  <a:cxn ang="T113">
                                    <a:pos x="T2" y="T3"/>
                                  </a:cxn>
                                  <a:cxn ang="T114">
                                    <a:pos x="T4" y="T5"/>
                                  </a:cxn>
                                  <a:cxn ang="T115">
                                    <a:pos x="T6" y="T7"/>
                                  </a:cxn>
                                  <a:cxn ang="T116">
                                    <a:pos x="T8" y="T9"/>
                                  </a:cxn>
                                  <a:cxn ang="T117">
                                    <a:pos x="T10" y="T11"/>
                                  </a:cxn>
                                  <a:cxn ang="T118">
                                    <a:pos x="T12" y="T13"/>
                                  </a:cxn>
                                  <a:cxn ang="T119">
                                    <a:pos x="T14" y="T15"/>
                                  </a:cxn>
                                  <a:cxn ang="T120">
                                    <a:pos x="T16" y="T17"/>
                                  </a:cxn>
                                  <a:cxn ang="T121">
                                    <a:pos x="T18" y="T19"/>
                                  </a:cxn>
                                  <a:cxn ang="T122">
                                    <a:pos x="T20" y="T21"/>
                                  </a:cxn>
                                  <a:cxn ang="T123">
                                    <a:pos x="T22" y="T23"/>
                                  </a:cxn>
                                  <a:cxn ang="T124">
                                    <a:pos x="T24" y="T25"/>
                                  </a:cxn>
                                  <a:cxn ang="T125">
                                    <a:pos x="T26" y="T27"/>
                                  </a:cxn>
                                  <a:cxn ang="T126">
                                    <a:pos x="T28" y="T29"/>
                                  </a:cxn>
                                  <a:cxn ang="T127">
                                    <a:pos x="T30" y="T31"/>
                                  </a:cxn>
                                  <a:cxn ang="T128">
                                    <a:pos x="T32" y="T33"/>
                                  </a:cxn>
                                  <a:cxn ang="T129">
                                    <a:pos x="T34" y="T35"/>
                                  </a:cxn>
                                  <a:cxn ang="T130">
                                    <a:pos x="T36" y="T37"/>
                                  </a:cxn>
                                  <a:cxn ang="T131">
                                    <a:pos x="T38" y="T39"/>
                                  </a:cxn>
                                  <a:cxn ang="T132">
                                    <a:pos x="T40" y="T41"/>
                                  </a:cxn>
                                  <a:cxn ang="T133">
                                    <a:pos x="T42" y="T43"/>
                                  </a:cxn>
                                  <a:cxn ang="T134">
                                    <a:pos x="T44" y="T45"/>
                                  </a:cxn>
                                  <a:cxn ang="T135">
                                    <a:pos x="T46" y="T47"/>
                                  </a:cxn>
                                  <a:cxn ang="T136">
                                    <a:pos x="T48" y="T49"/>
                                  </a:cxn>
                                  <a:cxn ang="T137">
                                    <a:pos x="T50" y="T51"/>
                                  </a:cxn>
                                  <a:cxn ang="T138">
                                    <a:pos x="T52" y="T53"/>
                                  </a:cxn>
                                  <a:cxn ang="T139">
                                    <a:pos x="T54" y="T55"/>
                                  </a:cxn>
                                  <a:cxn ang="T140">
                                    <a:pos x="T56" y="T57"/>
                                  </a:cxn>
                                  <a:cxn ang="T141">
                                    <a:pos x="T58" y="T59"/>
                                  </a:cxn>
                                  <a:cxn ang="T142">
                                    <a:pos x="T60" y="T61"/>
                                  </a:cxn>
                                  <a:cxn ang="T143">
                                    <a:pos x="T62" y="T63"/>
                                  </a:cxn>
                                  <a:cxn ang="T144">
                                    <a:pos x="T64" y="T65"/>
                                  </a:cxn>
                                  <a:cxn ang="T145">
                                    <a:pos x="T66" y="T67"/>
                                  </a:cxn>
                                  <a:cxn ang="T146">
                                    <a:pos x="T68" y="T69"/>
                                  </a:cxn>
                                  <a:cxn ang="T147">
                                    <a:pos x="T70" y="T71"/>
                                  </a:cxn>
                                  <a:cxn ang="T148">
                                    <a:pos x="T72" y="T73"/>
                                  </a:cxn>
                                  <a:cxn ang="T149">
                                    <a:pos x="T74" y="T75"/>
                                  </a:cxn>
                                  <a:cxn ang="T150">
                                    <a:pos x="T76" y="T77"/>
                                  </a:cxn>
                                  <a:cxn ang="T151">
                                    <a:pos x="T78" y="T79"/>
                                  </a:cxn>
                                  <a:cxn ang="T152">
                                    <a:pos x="T80" y="T81"/>
                                  </a:cxn>
                                  <a:cxn ang="T153">
                                    <a:pos x="T82" y="T83"/>
                                  </a:cxn>
                                  <a:cxn ang="T154">
                                    <a:pos x="T84" y="T85"/>
                                  </a:cxn>
                                  <a:cxn ang="T155">
                                    <a:pos x="T86" y="T87"/>
                                  </a:cxn>
                                  <a:cxn ang="T156">
                                    <a:pos x="T88" y="T89"/>
                                  </a:cxn>
                                  <a:cxn ang="T157">
                                    <a:pos x="T90" y="T91"/>
                                  </a:cxn>
                                  <a:cxn ang="T158">
                                    <a:pos x="T92" y="T93"/>
                                  </a:cxn>
                                  <a:cxn ang="T159">
                                    <a:pos x="T94" y="T95"/>
                                  </a:cxn>
                                  <a:cxn ang="T160">
                                    <a:pos x="T96" y="T97"/>
                                  </a:cxn>
                                  <a:cxn ang="T161">
                                    <a:pos x="T98" y="T99"/>
                                  </a:cxn>
                                  <a:cxn ang="T162">
                                    <a:pos x="T100" y="T101"/>
                                  </a:cxn>
                                  <a:cxn ang="T163">
                                    <a:pos x="T102" y="T103"/>
                                  </a:cxn>
                                  <a:cxn ang="T164">
                                    <a:pos x="T104" y="T105"/>
                                  </a:cxn>
                                  <a:cxn ang="T165">
                                    <a:pos x="T106" y="T107"/>
                                  </a:cxn>
                                  <a:cxn ang="T166">
                                    <a:pos x="T108" y="T109"/>
                                  </a:cxn>
                                  <a:cxn ang="T167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5F9A25" id="Group 1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a0NsctoUAADVdgAADgAAAAAAAAAAAAAAAAAuAgAAZHJzL2Uyb0RvYy54bWxQ&#10;SwECLQAUAAYACAAAACEAaEcb0NgAAAADAQAADwAAAAAAAAAAAAAAAAA0FwAAZHJzL2Rvd25yZXYu&#10;eG1sUEsFBgAAAAAEAAQA8wAAADkY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7,0;30,0;33,1;36,2;39,3;42,4;44,6;46,8;48,11;50,13;52,16;53,19;53,22;54,25;54,29;53,32;53,35;52,38;50,40;48,43;46,45;44,47;42,49;39,51;36,52;33,53;30,54;27,54;24,54;20,53;17,52;15,51;12,49;10,47;7,45;5,43;4,40;2,38;1,35;0,32;0,29;0,25;0,22;1,19;2,16;4,13;5,11;7,8;10,6;12,4;15,3;17,2;20,1;24,0;27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6,8;0,25;19,8;21,8;22,8;23,9;24,10;24,11;25,12;25,13;25,14;25,15;25,25;20,17;20,16;20,16;20,15;20,14;19,14;19,13;18,13;17,13;16,13;16,13;15,14;15,14;14,15;14,16;14,17;14,25;9,8;14,11;14,10;15,10;16,9;17,9;18,8;19,8;4,0;5,0;5,1;6,2;6,3;6,4;5,5;5,6;4,6;3,6;2,6;1,5;0,4;0,3;0,2;1,1;2,0;3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C528AC0" w14:textId="77777777" w:rsidTr="006D76B1">
      <w:sdt>
        <w:sdtPr>
          <w:id w:val="206994694"/>
          <w:placeholder>
            <w:docPart w:val="45D884C1096946EC86A3F2581E681237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892D124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36E3031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053B80AD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6C41B27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45A1AA96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8837" w14:textId="77777777" w:rsidR="00C03189" w:rsidRDefault="00C03189" w:rsidP="00713050">
      <w:pPr>
        <w:spacing w:line="240" w:lineRule="auto"/>
      </w:pPr>
      <w:r>
        <w:separator/>
      </w:r>
    </w:p>
  </w:footnote>
  <w:footnote w:type="continuationSeparator" w:id="0">
    <w:p w14:paraId="15C1659C" w14:textId="77777777" w:rsidR="00C03189" w:rsidRDefault="00C0318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83"/>
      <w:gridCol w:w="6729"/>
    </w:tblGrid>
    <w:tr w:rsidR="001A5CA9" w:rsidRPr="00F207C0" w14:paraId="77443F2F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B00B525" w14:textId="7BAE5B0F" w:rsidR="001A5CA9" w:rsidRPr="00F207C0" w:rsidRDefault="004632BC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10250F7" wp14:editId="291A940C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58610" cy="1802130"/>
                    <wp:effectExtent l="0" t="0" r="0" b="0"/>
                    <wp:wrapNone/>
                    <wp:docPr id="33" name="Group 3" title="Continuation page header graphic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58610" cy="180213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3613E27" id="Group 3" o:spid="_x0000_s1026" alt="Title: Continuation page header graphic" style="position:absolute;margin-left:0;margin-top:-39.45pt;width:524.3pt;height:141.9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</w:tblPr>
          <w:tblGrid>
            <w:gridCol w:w="6729"/>
          </w:tblGrid>
          <w:tr w:rsidR="001A5CA9" w14:paraId="6D790BE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5324980" w14:textId="77777777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75CAFD02154449FAE7E15E2C7ED7E09"/>
                    </w:placeholder>
                    <w:showingPlcHdr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453A6D1F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C9E432" w14:textId="77777777" w:rsidR="001A5CA9" w:rsidRPr="00F207C0" w:rsidRDefault="001A5CA9" w:rsidP="001A5CA9"/>
      </w:tc>
    </w:tr>
  </w:tbl>
  <w:p w14:paraId="1038D2E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007A57"/>
    <w:multiLevelType w:val="hybridMultilevel"/>
    <w:tmpl w:val="42E6D72E"/>
    <w:lvl w:ilvl="0" w:tplc="EA44BCD8">
      <w:start w:val="737"/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7024">
    <w:abstractNumId w:val="9"/>
  </w:num>
  <w:num w:numId="2" w16cid:durableId="53433531">
    <w:abstractNumId w:val="7"/>
  </w:num>
  <w:num w:numId="3" w16cid:durableId="915476261">
    <w:abstractNumId w:val="6"/>
  </w:num>
  <w:num w:numId="4" w16cid:durableId="78911121">
    <w:abstractNumId w:val="5"/>
  </w:num>
  <w:num w:numId="5" w16cid:durableId="1093088532">
    <w:abstractNumId w:val="4"/>
  </w:num>
  <w:num w:numId="6" w16cid:durableId="2118598208">
    <w:abstractNumId w:val="8"/>
  </w:num>
  <w:num w:numId="7" w16cid:durableId="1906181078">
    <w:abstractNumId w:val="3"/>
  </w:num>
  <w:num w:numId="8" w16cid:durableId="256184073">
    <w:abstractNumId w:val="2"/>
  </w:num>
  <w:num w:numId="9" w16cid:durableId="1739087100">
    <w:abstractNumId w:val="1"/>
  </w:num>
  <w:num w:numId="10" w16cid:durableId="656883066">
    <w:abstractNumId w:val="0"/>
  </w:num>
  <w:num w:numId="11" w16cid:durableId="68308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AE"/>
    <w:rsid w:val="00091382"/>
    <w:rsid w:val="000A07DA"/>
    <w:rsid w:val="000A2BFA"/>
    <w:rsid w:val="000B0619"/>
    <w:rsid w:val="000B61CA"/>
    <w:rsid w:val="000D0FAA"/>
    <w:rsid w:val="000F2586"/>
    <w:rsid w:val="000F7610"/>
    <w:rsid w:val="00114ED7"/>
    <w:rsid w:val="001300CA"/>
    <w:rsid w:val="00140B0E"/>
    <w:rsid w:val="00171C57"/>
    <w:rsid w:val="0018429A"/>
    <w:rsid w:val="001A5CA9"/>
    <w:rsid w:val="001B2AC1"/>
    <w:rsid w:val="001B403A"/>
    <w:rsid w:val="001F4583"/>
    <w:rsid w:val="00217980"/>
    <w:rsid w:val="00240068"/>
    <w:rsid w:val="0024400A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0F58"/>
    <w:rsid w:val="00342B64"/>
    <w:rsid w:val="003505C1"/>
    <w:rsid w:val="00364079"/>
    <w:rsid w:val="00384E82"/>
    <w:rsid w:val="003B556F"/>
    <w:rsid w:val="003C03CC"/>
    <w:rsid w:val="003C5528"/>
    <w:rsid w:val="003D03E5"/>
    <w:rsid w:val="004077FB"/>
    <w:rsid w:val="004244FF"/>
    <w:rsid w:val="00424DD9"/>
    <w:rsid w:val="004305E4"/>
    <w:rsid w:val="00447874"/>
    <w:rsid w:val="00450384"/>
    <w:rsid w:val="0046104A"/>
    <w:rsid w:val="004632BC"/>
    <w:rsid w:val="00464A5D"/>
    <w:rsid w:val="004717C5"/>
    <w:rsid w:val="004A24CC"/>
    <w:rsid w:val="004A4192"/>
    <w:rsid w:val="004C048D"/>
    <w:rsid w:val="00505FB4"/>
    <w:rsid w:val="00507006"/>
    <w:rsid w:val="00523479"/>
    <w:rsid w:val="00530BAA"/>
    <w:rsid w:val="0054161B"/>
    <w:rsid w:val="00543DB7"/>
    <w:rsid w:val="005522FF"/>
    <w:rsid w:val="0057072B"/>
    <w:rsid w:val="005729B0"/>
    <w:rsid w:val="00583E4F"/>
    <w:rsid w:val="00597B92"/>
    <w:rsid w:val="005D10B3"/>
    <w:rsid w:val="00604FF3"/>
    <w:rsid w:val="0061059E"/>
    <w:rsid w:val="006151AE"/>
    <w:rsid w:val="00622D8D"/>
    <w:rsid w:val="00637B94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5531"/>
    <w:rsid w:val="007569C1"/>
    <w:rsid w:val="00763832"/>
    <w:rsid w:val="00772919"/>
    <w:rsid w:val="007A4061"/>
    <w:rsid w:val="007B4C60"/>
    <w:rsid w:val="007C27DE"/>
    <w:rsid w:val="007C76F9"/>
    <w:rsid w:val="007D2696"/>
    <w:rsid w:val="007D2FD2"/>
    <w:rsid w:val="007D406E"/>
    <w:rsid w:val="007D6458"/>
    <w:rsid w:val="00811117"/>
    <w:rsid w:val="00812D49"/>
    <w:rsid w:val="00815F4B"/>
    <w:rsid w:val="008177C3"/>
    <w:rsid w:val="00823C54"/>
    <w:rsid w:val="00841146"/>
    <w:rsid w:val="008561C1"/>
    <w:rsid w:val="0088504C"/>
    <w:rsid w:val="0089382B"/>
    <w:rsid w:val="008A1907"/>
    <w:rsid w:val="008C5527"/>
    <w:rsid w:val="008C6BCA"/>
    <w:rsid w:val="008C7B50"/>
    <w:rsid w:val="008E4B30"/>
    <w:rsid w:val="00906BEE"/>
    <w:rsid w:val="009243E7"/>
    <w:rsid w:val="00952A3D"/>
    <w:rsid w:val="00954233"/>
    <w:rsid w:val="009809FA"/>
    <w:rsid w:val="00985D58"/>
    <w:rsid w:val="009A7472"/>
    <w:rsid w:val="009B3C40"/>
    <w:rsid w:val="009B655A"/>
    <w:rsid w:val="009F6B01"/>
    <w:rsid w:val="009F7AD9"/>
    <w:rsid w:val="00A0381B"/>
    <w:rsid w:val="00A11F0E"/>
    <w:rsid w:val="00A1261C"/>
    <w:rsid w:val="00A35838"/>
    <w:rsid w:val="00A42540"/>
    <w:rsid w:val="00A50939"/>
    <w:rsid w:val="00A67F31"/>
    <w:rsid w:val="00A83413"/>
    <w:rsid w:val="00AA0DFE"/>
    <w:rsid w:val="00AA6A40"/>
    <w:rsid w:val="00AA75F6"/>
    <w:rsid w:val="00AB5793"/>
    <w:rsid w:val="00AC49CB"/>
    <w:rsid w:val="00AC6051"/>
    <w:rsid w:val="00AD00FD"/>
    <w:rsid w:val="00AF0A8E"/>
    <w:rsid w:val="00B10F67"/>
    <w:rsid w:val="00B166C9"/>
    <w:rsid w:val="00B27019"/>
    <w:rsid w:val="00B5664D"/>
    <w:rsid w:val="00B6666C"/>
    <w:rsid w:val="00B765EB"/>
    <w:rsid w:val="00B76A83"/>
    <w:rsid w:val="00B94151"/>
    <w:rsid w:val="00BA5B40"/>
    <w:rsid w:val="00BA69EE"/>
    <w:rsid w:val="00BD0206"/>
    <w:rsid w:val="00C03189"/>
    <w:rsid w:val="00C2098A"/>
    <w:rsid w:val="00C35E08"/>
    <w:rsid w:val="00C4055E"/>
    <w:rsid w:val="00C46CE4"/>
    <w:rsid w:val="00C47F86"/>
    <w:rsid w:val="00C5444A"/>
    <w:rsid w:val="00C569C3"/>
    <w:rsid w:val="00C612DA"/>
    <w:rsid w:val="00C62C50"/>
    <w:rsid w:val="00C7741E"/>
    <w:rsid w:val="00C875AB"/>
    <w:rsid w:val="00CA3DF1"/>
    <w:rsid w:val="00CA4581"/>
    <w:rsid w:val="00CB3A50"/>
    <w:rsid w:val="00CE18D5"/>
    <w:rsid w:val="00D0409A"/>
    <w:rsid w:val="00D04109"/>
    <w:rsid w:val="00D16D28"/>
    <w:rsid w:val="00D84CB3"/>
    <w:rsid w:val="00D97A41"/>
    <w:rsid w:val="00DA528A"/>
    <w:rsid w:val="00DB43E0"/>
    <w:rsid w:val="00DD3CF6"/>
    <w:rsid w:val="00DD6416"/>
    <w:rsid w:val="00DF4E0A"/>
    <w:rsid w:val="00E02DCD"/>
    <w:rsid w:val="00E12C60"/>
    <w:rsid w:val="00E22E87"/>
    <w:rsid w:val="00E23E8A"/>
    <w:rsid w:val="00E55341"/>
    <w:rsid w:val="00E57630"/>
    <w:rsid w:val="00E86C2B"/>
    <w:rsid w:val="00EB2D52"/>
    <w:rsid w:val="00EB6D5A"/>
    <w:rsid w:val="00ED5649"/>
    <w:rsid w:val="00EE0F7C"/>
    <w:rsid w:val="00EF7CC9"/>
    <w:rsid w:val="00F00C0E"/>
    <w:rsid w:val="00F0334C"/>
    <w:rsid w:val="00F13AA7"/>
    <w:rsid w:val="00F15383"/>
    <w:rsid w:val="00F207C0"/>
    <w:rsid w:val="00F20AE5"/>
    <w:rsid w:val="00F47E97"/>
    <w:rsid w:val="00F56EB1"/>
    <w:rsid w:val="00F645C7"/>
    <w:rsid w:val="00FD1C9A"/>
    <w:rsid w:val="00FE2964"/>
    <w:rsid w:val="00FF424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llo\AppData\Local\Microsoft\Office\16.0\DTS\en-US%7bF7BDD3BA-B3FA-4054-8AE8-CCD0E80BDF97%7d\%7b360E6ACD-B1BD-4280-B70A-F4F0FE1C6498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06BD58E5AC46CF9034BA0B35ED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8A6F2-3B4F-4065-9389-708FBACA7834}"/>
      </w:docPartPr>
      <w:docPartBody>
        <w:p w:rsidR="00C373D2" w:rsidRDefault="00C373D2">
          <w:pPr>
            <w:pStyle w:val="5C06BD58E5AC46CF9034BA0B35EDBC38"/>
          </w:pPr>
          <w:r w:rsidRPr="00906BEE">
            <w:t>Objective</w:t>
          </w:r>
        </w:p>
      </w:docPartBody>
    </w:docPart>
    <w:docPart>
      <w:docPartPr>
        <w:name w:val="BD04B128677D41C6AF5D0AA4AA20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3E909-2002-47FE-91A2-A5887E82F561}"/>
      </w:docPartPr>
      <w:docPartBody>
        <w:p w:rsidR="00C373D2" w:rsidRDefault="00C373D2">
          <w:pPr>
            <w:pStyle w:val="BD04B128677D41C6AF5D0AA4AA208EF6"/>
          </w:pPr>
          <w:r w:rsidRPr="00906BEE">
            <w:t>Skills</w:t>
          </w:r>
        </w:p>
      </w:docPartBody>
    </w:docPart>
    <w:docPart>
      <w:docPartPr>
        <w:name w:val="2A7C221E9EF94D1D8CC465C707496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EDF62-D643-47E0-9D39-82A7C3E4FCDF}"/>
      </w:docPartPr>
      <w:docPartBody>
        <w:p w:rsidR="00C373D2" w:rsidRDefault="00C373D2">
          <w:pPr>
            <w:pStyle w:val="2A7C221E9EF94D1D8CC465C7074960BF"/>
          </w:pPr>
          <w:r>
            <w:t>Your name</w:t>
          </w:r>
        </w:p>
      </w:docPartBody>
    </w:docPart>
    <w:docPart>
      <w:docPartPr>
        <w:name w:val="6D18B7F0D1B443C1933A5463B725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798A6-A8C8-480B-9736-F2FE9D3CBAA7}"/>
      </w:docPartPr>
      <w:docPartBody>
        <w:p w:rsidR="00C373D2" w:rsidRDefault="00C373D2">
          <w:pPr>
            <w:pStyle w:val="6D18B7F0D1B443C1933A5463B72582BB"/>
          </w:pPr>
          <w:r w:rsidRPr="007D6458">
            <w:t>Link to other online properties: Portfolio/Website/Blog</w:t>
          </w:r>
        </w:p>
      </w:docPartBody>
    </w:docPart>
    <w:docPart>
      <w:docPartPr>
        <w:name w:val="0E5E6DB89FA94D0B867EAD7C19AD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36EFB-4CC5-4C9D-979A-06DC21E05F82}"/>
      </w:docPartPr>
      <w:docPartBody>
        <w:p w:rsidR="00C373D2" w:rsidRDefault="00C373D2">
          <w:pPr>
            <w:pStyle w:val="0E5E6DB89FA94D0B867EAD7C19AD6AFD"/>
          </w:pPr>
          <w:r w:rsidRPr="00906BEE">
            <w:t>Experience</w:t>
          </w:r>
        </w:p>
      </w:docPartBody>
    </w:docPart>
    <w:docPart>
      <w:docPartPr>
        <w:name w:val="806B01219783406996FCE5280A58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F19C9-4D9A-4571-844B-5B81CA956591}"/>
      </w:docPartPr>
      <w:docPartBody>
        <w:p w:rsidR="00C373D2" w:rsidRDefault="00C373D2">
          <w:pPr>
            <w:pStyle w:val="806B01219783406996FCE5280A588632"/>
          </w:pPr>
          <w:r w:rsidRPr="00906BEE">
            <w:t>Education</w:t>
          </w:r>
        </w:p>
      </w:docPartBody>
    </w:docPart>
    <w:docPart>
      <w:docPartPr>
        <w:name w:val="775CAFD02154449FAE7E15E2C7ED7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23A53-9320-4E71-A87A-14E4D0B382F1}"/>
      </w:docPartPr>
      <w:docPartBody>
        <w:p w:rsidR="00C373D2" w:rsidRDefault="00C373D2">
          <w:pPr>
            <w:pStyle w:val="775CAFD02154449FAE7E15E2C7ED7E09"/>
          </w:pPr>
          <w:r w:rsidRPr="00906BEE">
            <w:t>School</w:t>
          </w:r>
        </w:p>
      </w:docPartBody>
    </w:docPart>
    <w:docPart>
      <w:docPartPr>
        <w:name w:val="814DBCE1DE3A4B50A3E73FA01C2D4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30472-D7BC-420F-ABE8-40857E5E4CF7}"/>
      </w:docPartPr>
      <w:docPartBody>
        <w:p w:rsidR="00C373D2" w:rsidRDefault="00C373D2">
          <w:pPr>
            <w:pStyle w:val="814DBCE1DE3A4B50A3E73FA01C2D4D83"/>
          </w:pPr>
          <w:r w:rsidRPr="00906BEE">
            <w:t>Volunteer Experience or Leadership</w:t>
          </w:r>
        </w:p>
      </w:docPartBody>
    </w:docPart>
    <w:docPart>
      <w:docPartPr>
        <w:name w:val="45D884C1096946EC86A3F2581E68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ADF11-1DD9-443E-9906-897E12A5A2FC}"/>
      </w:docPartPr>
      <w:docPartBody>
        <w:p w:rsidR="00C373D2" w:rsidRDefault="00C373D2">
          <w:pPr>
            <w:pStyle w:val="45D884C1096946EC86A3F2581E68123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2"/>
    <w:rsid w:val="00515A5F"/>
    <w:rsid w:val="006A3752"/>
    <w:rsid w:val="00921B32"/>
    <w:rsid w:val="00C373D2"/>
    <w:rsid w:val="00C7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06BD58E5AC46CF9034BA0B35EDBC38">
    <w:name w:val="5C06BD58E5AC46CF9034BA0B35EDBC38"/>
  </w:style>
  <w:style w:type="paragraph" w:customStyle="1" w:styleId="BD04B128677D41C6AF5D0AA4AA208EF6">
    <w:name w:val="BD04B128677D41C6AF5D0AA4AA208EF6"/>
  </w:style>
  <w:style w:type="paragraph" w:customStyle="1" w:styleId="2A7C221E9EF94D1D8CC465C7074960BF">
    <w:name w:val="2A7C221E9EF94D1D8CC465C7074960BF"/>
  </w:style>
  <w:style w:type="paragraph" w:customStyle="1" w:styleId="6D18B7F0D1B443C1933A5463B72582BB">
    <w:name w:val="6D18B7F0D1B443C1933A5463B72582BB"/>
  </w:style>
  <w:style w:type="paragraph" w:customStyle="1" w:styleId="0E5E6DB89FA94D0B867EAD7C19AD6AFD">
    <w:name w:val="0E5E6DB89FA94D0B867EAD7C19AD6AFD"/>
  </w:style>
  <w:style w:type="paragraph" w:customStyle="1" w:styleId="806B01219783406996FCE5280A588632">
    <w:name w:val="806B01219783406996FCE5280A588632"/>
  </w:style>
  <w:style w:type="paragraph" w:customStyle="1" w:styleId="775CAFD02154449FAE7E15E2C7ED7E09">
    <w:name w:val="775CAFD02154449FAE7E15E2C7ED7E09"/>
  </w:style>
  <w:style w:type="paragraph" w:customStyle="1" w:styleId="814DBCE1DE3A4B50A3E73FA01C2D4D83">
    <w:name w:val="814DBCE1DE3A4B50A3E73FA01C2D4D83"/>
  </w:style>
  <w:style w:type="paragraph" w:customStyle="1" w:styleId="45D884C1096946EC86A3F2581E681237">
    <w:name w:val="45D884C1096946EC86A3F2581E681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{360E6ACD-B1BD-4280-B70A-F4F0FE1C6498}tf16392716_win32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737 N May St. Aurora Il 60506 | (331) 231-1809</dc:description>
  <cp:lastModifiedBy/>
  <cp:revision>1</cp:revision>
  <dcterms:created xsi:type="dcterms:W3CDTF">2022-09-05T17:03:00Z</dcterms:created>
  <dcterms:modified xsi:type="dcterms:W3CDTF">2022-09-05T17:03:00Z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